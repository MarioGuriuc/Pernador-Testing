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5E36C1" w:rsidP="0D751D44" w:rsidRDefault="005E36C1" w14:paraId="5A39BBE3" wp14:noSpellErr="1" wp14:textId="3B68B8DD">
      <w:pPr>
        <w:pStyle w:val="Title"/>
        <w:rPr>
          <w:rFonts w:ascii="Verdana" w:hAnsi="Verdana" w:eastAsia="Times New Roman" w:cs="Arial"/>
          <w:color w:val="0095D6"/>
          <w:sz w:val="36"/>
          <w:szCs w:val="36"/>
        </w:rPr>
      </w:pPr>
    </w:p>
    <w:p xmlns:wp14="http://schemas.microsoft.com/office/word/2010/wordml" w:rsidRPr="00E1030C" w:rsidR="00F94C69" w:rsidP="00F94C69" w:rsidRDefault="00524A7A" w14:paraId="765E27C7" wp14:textId="77777777">
      <w:pPr>
        <w:pStyle w:val="Title"/>
      </w:pPr>
      <w:r>
        <w:rPr>
          <w:sz w:val="48"/>
        </w:rPr>
        <w:t xml:space="preserve">Test </w:t>
      </w:r>
      <w:r w:rsidR="007C688E">
        <w:rPr>
          <w:sz w:val="48"/>
        </w:rPr>
        <w:t>Report</w:t>
      </w:r>
      <w:r>
        <w:rPr>
          <w:sz w:val="48"/>
        </w:rPr>
        <w:t xml:space="preserve"> Template</w:t>
      </w:r>
    </w:p>
    <w:p xmlns:wp14="http://schemas.microsoft.com/office/word/2010/wordml" w:rsidR="00F94C69" w:rsidP="0D751D44" w:rsidRDefault="00F94C69" w14:paraId="0E27B00A" wp14:noSpellErr="1" wp14:textId="7F94843F">
      <w:pPr>
        <w:pStyle w:val="Normal"/>
        <w:rPr>
          <w:rFonts w:ascii="Verdana" w:hAnsi="Verdana" w:eastAsia="Times New Roman" w:cs="Arial"/>
          <w:color w:val="5A5A5A"/>
          <w:sz w:val="24"/>
          <w:szCs w:val="24"/>
        </w:rPr>
      </w:pPr>
    </w:p>
    <w:p xmlns:wp14="http://schemas.microsoft.com/office/word/2010/wordml" w:rsidR="00F94C69" w:rsidP="000E396A" w:rsidRDefault="00F94C69" w14:paraId="60061E4C" wp14:textId="77777777"/>
    <w:p xmlns:wp14="http://schemas.microsoft.com/office/word/2010/wordml" w:rsidR="00312DEC" w:rsidP="005E36C1" w:rsidRDefault="00312DEC" w14:paraId="029946A3" wp14:textId="4F5041B3">
      <w:pPr>
        <w:pStyle w:val="Body"/>
        <w:tabs>
          <w:tab w:val="right" w:pos="1418"/>
          <w:tab w:val="left" w:pos="1474"/>
        </w:tabs>
      </w:pPr>
      <w:r w:rsidR="0D751D44">
        <w:rPr/>
        <w:t>Project Name:</w:t>
      </w:r>
      <w:r>
        <w:tab/>
      </w:r>
      <w:r w:rsidR="0D751D44">
        <w:rPr/>
        <w:t xml:space="preserve">The </w:t>
      </w:r>
      <w:proofErr w:type="spellStart"/>
      <w:r w:rsidR="0D751D44">
        <w:rPr/>
        <w:t>Pernador</w:t>
      </w:r>
      <w:proofErr w:type="spellEnd"/>
      <w:r w:rsidR="0D751D44">
        <w:rPr/>
        <w:t xml:space="preserve"> project</w:t>
      </w:r>
    </w:p>
    <w:p xmlns:wp14="http://schemas.microsoft.com/office/word/2010/wordml" w:rsidR="00245573" w:rsidP="00245573" w:rsidRDefault="005E36C1" w14:paraId="19EC7410" wp14:textId="3F73FA5E">
      <w:pPr>
        <w:pStyle w:val="Body"/>
        <w:rPr>
          <w:color w:val="0070C0"/>
          <w:lang w:val="fr-FR"/>
        </w:rPr>
      </w:pPr>
      <w:r w:rsidRPr="0D751D44" w:rsidR="0D751D44">
        <w:rPr>
          <w:lang w:val="fr-FR"/>
        </w:rPr>
        <w:t xml:space="preserve">Document </w:t>
      </w:r>
      <w:proofErr w:type="gramStart"/>
      <w:r w:rsidRPr="0D751D44" w:rsidR="0D751D44">
        <w:rPr>
          <w:lang w:val="fr-FR"/>
        </w:rPr>
        <w:t>Date:</w:t>
      </w:r>
      <w:proofErr w:type="gramEnd"/>
      <w:r w:rsidRPr="0D751D44" w:rsidR="0D751D44">
        <w:rPr>
          <w:lang w:val="fr-FR"/>
        </w:rPr>
        <w:t xml:space="preserve"> </w:t>
      </w:r>
      <w:r w:rsidRPr="0D751D44" w:rsidR="0D751D44">
        <w:rPr>
          <w:color w:val="0070C0"/>
          <w:lang w:val="fr-FR"/>
        </w:rPr>
        <w:t>2022.09.02</w:t>
      </w:r>
    </w:p>
    <w:p xmlns:wp14="http://schemas.microsoft.com/office/word/2010/wordml" w:rsidR="005E36C1" w:rsidRDefault="005E36C1" w14:paraId="44EAFD9C" wp14:textId="77777777">
      <w:pPr>
        <w:spacing w:before="0" w:line="260" w:lineRule="exact"/>
        <w:rPr>
          <w:color w:val="0070C0"/>
          <w:sz w:val="18"/>
          <w:szCs w:val="20"/>
          <w:lang w:val="fr-FR"/>
        </w:rPr>
      </w:pPr>
      <w:r>
        <w:rPr>
          <w:color w:val="0070C0"/>
          <w:lang w:val="fr-FR"/>
        </w:rPr>
        <w:br w:type="page"/>
      </w:r>
    </w:p>
    <w:p xmlns:wp14="http://schemas.microsoft.com/office/word/2010/wordml" w:rsidRPr="00AE2F3B" w:rsidR="005E36C1" w:rsidP="00245573" w:rsidRDefault="005E36C1" w14:paraId="4B94D5A5" wp14:textId="77777777">
      <w:pPr>
        <w:pStyle w:val="Body"/>
        <w:rPr>
          <w:lang w:val="fr-FR"/>
        </w:rPr>
      </w:pPr>
    </w:p>
    <w:p xmlns:wp14="http://schemas.microsoft.com/office/word/2010/wordml" w:rsidR="00B73964" w:rsidP="00334EB6" w:rsidRDefault="00176BC9" w14:paraId="7F9D2E9F" wp14:textId="77777777">
      <w:pPr>
        <w:pStyle w:val="Tableofcontents0"/>
        <w:rPr>
          <w:noProof/>
        </w:rPr>
      </w:pPr>
      <w:bookmarkStart w:name="_Toc338421789" w:id="0"/>
      <w:bookmarkStart w:name="_Toc338421826" w:id="1"/>
      <w:r w:rsidRPr="008E634A">
        <w:t>Table of Contents</w:t>
      </w:r>
      <w:bookmarkEnd w:id="0"/>
      <w:bookmarkEnd w:id="1"/>
      <w:r w:rsidR="00334EB6">
        <w:rPr>
          <w:b/>
          <w:bCs/>
          <w:caps/>
        </w:rPr>
        <w:fldChar w:fldCharType="begin"/>
      </w:r>
      <w:r w:rsidR="00334EB6">
        <w:rPr>
          <w:b/>
          <w:bCs/>
          <w:caps/>
        </w:rPr>
        <w:instrText xml:space="preserve"> TOC \o "1-6" </w:instrText>
      </w:r>
      <w:r w:rsidR="00334EB6">
        <w:rPr>
          <w:b/>
          <w:bCs/>
          <w:caps/>
        </w:rPr>
        <w:fldChar w:fldCharType="separate"/>
      </w:r>
    </w:p>
    <w:p xmlns:wp14="http://schemas.microsoft.com/office/word/2010/wordml" w:rsidR="00B73964" w:rsidRDefault="00B73964" w14:paraId="142F8D48" wp14:textId="77777777">
      <w:pPr>
        <w:pStyle w:val="TOC1"/>
        <w:rPr>
          <w:rFonts w:asciiTheme="minorHAnsi" w:hAnsiTheme="minorHAnsi" w:eastAsiaTheme="minorEastAsia" w:cstheme="minorBidi"/>
          <w:color w:val="auto"/>
          <w:sz w:val="22"/>
          <w:szCs w:val="22"/>
          <w:lang w:val="en-US"/>
        </w:rPr>
      </w:pPr>
      <w:bookmarkStart w:name="_GoBack" w:id="2"/>
      <w:bookmarkEnd w:id="2"/>
      <w:r>
        <w:t>Testing Scope</w:t>
      </w:r>
      <w:r>
        <w:tab/>
      </w:r>
      <w:r>
        <w:fldChar w:fldCharType="begin"/>
      </w:r>
      <w:r>
        <w:instrText xml:space="preserve"> PAGEREF _Toc463037915 \h </w:instrText>
      </w:r>
      <w:r>
        <w:fldChar w:fldCharType="separate"/>
      </w:r>
      <w:r>
        <w:t>4</w:t>
      </w:r>
      <w:r>
        <w:fldChar w:fldCharType="end"/>
      </w:r>
    </w:p>
    <w:p xmlns:wp14="http://schemas.microsoft.com/office/word/2010/wordml" w:rsidR="00B73964" w:rsidRDefault="00B73964" w14:paraId="0978E5B2" wp14:textId="77777777">
      <w:pPr>
        <w:pStyle w:val="TOC2"/>
        <w:tabs>
          <w:tab w:val="left" w:pos="1200"/>
        </w:tabs>
        <w:rPr>
          <w:rFonts w:asciiTheme="minorHAnsi" w:hAnsiTheme="minorHAnsi" w:eastAsiaTheme="minorEastAsia" w:cstheme="minorBidi"/>
          <w:color w:val="auto"/>
          <w:sz w:val="22"/>
          <w:szCs w:val="22"/>
          <w:lang w:val="en-US"/>
        </w:rPr>
      </w:pPr>
      <w:r>
        <w:t>1.1.</w:t>
      </w:r>
      <w:r>
        <w:rPr>
          <w:rFonts w:asciiTheme="minorHAnsi" w:hAnsiTheme="minorHAnsi" w:eastAsiaTheme="minorEastAsia" w:cstheme="minorBidi"/>
          <w:color w:val="auto"/>
          <w:sz w:val="22"/>
          <w:szCs w:val="22"/>
          <w:lang w:val="en-US"/>
        </w:rPr>
        <w:tab/>
      </w:r>
      <w:r>
        <w:t>Test Environment</w:t>
      </w:r>
      <w:r>
        <w:tab/>
      </w:r>
      <w:r>
        <w:fldChar w:fldCharType="begin"/>
      </w:r>
      <w:r>
        <w:instrText xml:space="preserve"> PAGEREF _Toc463037916 \h </w:instrText>
      </w:r>
      <w:r>
        <w:fldChar w:fldCharType="separate"/>
      </w:r>
      <w:r>
        <w:t>4</w:t>
      </w:r>
      <w:r>
        <w:fldChar w:fldCharType="end"/>
      </w:r>
    </w:p>
    <w:p xmlns:wp14="http://schemas.microsoft.com/office/word/2010/wordml" w:rsidR="00B73964" w:rsidRDefault="00B73964" w14:paraId="3A409E7F" wp14:textId="77777777">
      <w:pPr>
        <w:pStyle w:val="TOC2"/>
        <w:tabs>
          <w:tab w:val="left" w:pos="1200"/>
        </w:tabs>
        <w:rPr>
          <w:rFonts w:asciiTheme="minorHAnsi" w:hAnsiTheme="minorHAnsi" w:eastAsiaTheme="minorEastAsia" w:cstheme="minorBidi"/>
          <w:color w:val="auto"/>
          <w:sz w:val="22"/>
          <w:szCs w:val="22"/>
          <w:lang w:val="en-US"/>
        </w:rPr>
      </w:pPr>
      <w:r>
        <w:t>1.2.</w:t>
      </w:r>
      <w:r>
        <w:rPr>
          <w:rFonts w:asciiTheme="minorHAnsi" w:hAnsiTheme="minorHAnsi" w:eastAsiaTheme="minorEastAsia" w:cstheme="minorBidi"/>
          <w:color w:val="auto"/>
          <w:sz w:val="22"/>
          <w:szCs w:val="22"/>
          <w:lang w:val="en-US"/>
        </w:rPr>
        <w:tab/>
      </w:r>
      <w:r>
        <w:t>Testing Team</w:t>
      </w:r>
      <w:r>
        <w:tab/>
      </w:r>
      <w:r>
        <w:fldChar w:fldCharType="begin"/>
      </w:r>
      <w:r>
        <w:instrText xml:space="preserve"> PAGEREF _Toc463037917 \h </w:instrText>
      </w:r>
      <w:r>
        <w:fldChar w:fldCharType="separate"/>
      </w:r>
      <w:r>
        <w:t>4</w:t>
      </w:r>
      <w:r>
        <w:fldChar w:fldCharType="end"/>
      </w:r>
    </w:p>
    <w:p xmlns:wp14="http://schemas.microsoft.com/office/word/2010/wordml" w:rsidR="00B73964" w:rsidRDefault="00B73964" w14:paraId="75FC8C67" wp14:textId="77777777">
      <w:pPr>
        <w:pStyle w:val="TOC1"/>
        <w:rPr>
          <w:rFonts w:asciiTheme="minorHAnsi" w:hAnsiTheme="minorHAnsi" w:eastAsiaTheme="minorEastAsia" w:cstheme="minorBidi"/>
          <w:color w:val="auto"/>
          <w:sz w:val="22"/>
          <w:szCs w:val="22"/>
          <w:lang w:val="en-US"/>
        </w:rPr>
      </w:pPr>
      <w:r>
        <w:t>Test Results</w:t>
      </w:r>
      <w:r>
        <w:tab/>
      </w:r>
      <w:r>
        <w:fldChar w:fldCharType="begin"/>
      </w:r>
      <w:r>
        <w:instrText xml:space="preserve"> PAGEREF _Toc463037918 \h </w:instrText>
      </w:r>
      <w:r>
        <w:fldChar w:fldCharType="separate"/>
      </w:r>
      <w:r>
        <w:t>5</w:t>
      </w:r>
      <w:r>
        <w:fldChar w:fldCharType="end"/>
      </w:r>
    </w:p>
    <w:p xmlns:wp14="http://schemas.microsoft.com/office/word/2010/wordml" w:rsidR="00B73964" w:rsidRDefault="00B73964" w14:paraId="2714A9B5" wp14:textId="77777777">
      <w:pPr>
        <w:pStyle w:val="TOC2"/>
        <w:tabs>
          <w:tab w:val="left" w:pos="1200"/>
        </w:tabs>
        <w:rPr>
          <w:rFonts w:asciiTheme="minorHAnsi" w:hAnsiTheme="minorHAnsi" w:eastAsiaTheme="minorEastAsia" w:cstheme="minorBidi"/>
          <w:color w:val="auto"/>
          <w:sz w:val="22"/>
          <w:szCs w:val="22"/>
          <w:lang w:val="en-US"/>
        </w:rPr>
      </w:pPr>
      <w:r>
        <w:t>1.3.</w:t>
      </w:r>
      <w:r>
        <w:rPr>
          <w:rFonts w:asciiTheme="minorHAnsi" w:hAnsiTheme="minorHAnsi" w:eastAsiaTheme="minorEastAsia" w:cstheme="minorBidi"/>
          <w:color w:val="auto"/>
          <w:sz w:val="22"/>
          <w:szCs w:val="22"/>
          <w:lang w:val="en-US"/>
        </w:rPr>
        <w:tab/>
      </w:r>
      <w:r>
        <w:t>Executed Test Cases</w:t>
      </w:r>
      <w:r>
        <w:tab/>
      </w:r>
      <w:r>
        <w:fldChar w:fldCharType="begin"/>
      </w:r>
      <w:r>
        <w:instrText xml:space="preserve"> PAGEREF _Toc463037919 \h </w:instrText>
      </w:r>
      <w:r>
        <w:fldChar w:fldCharType="separate"/>
      </w:r>
      <w:r>
        <w:t>5</w:t>
      </w:r>
      <w:r>
        <w:fldChar w:fldCharType="end"/>
      </w:r>
    </w:p>
    <w:p xmlns:wp14="http://schemas.microsoft.com/office/word/2010/wordml" w:rsidR="00B73964" w:rsidRDefault="00B73964" w14:paraId="6D89A92A" wp14:textId="77777777">
      <w:pPr>
        <w:pStyle w:val="TOC2"/>
        <w:tabs>
          <w:tab w:val="left" w:pos="1200"/>
        </w:tabs>
        <w:rPr>
          <w:rFonts w:asciiTheme="minorHAnsi" w:hAnsiTheme="minorHAnsi" w:eastAsiaTheme="minorEastAsia" w:cstheme="minorBidi"/>
          <w:color w:val="auto"/>
          <w:sz w:val="22"/>
          <w:szCs w:val="22"/>
          <w:lang w:val="en-US"/>
        </w:rPr>
      </w:pPr>
      <w:r>
        <w:t>1.4.</w:t>
      </w:r>
      <w:r>
        <w:rPr>
          <w:rFonts w:asciiTheme="minorHAnsi" w:hAnsiTheme="minorHAnsi" w:eastAsiaTheme="minorEastAsia" w:cstheme="minorBidi"/>
          <w:color w:val="auto"/>
          <w:sz w:val="22"/>
          <w:szCs w:val="22"/>
          <w:lang w:val="en-US"/>
        </w:rPr>
        <w:tab/>
      </w:r>
      <w:r>
        <w:t>Exploratory testing</w:t>
      </w:r>
      <w:r>
        <w:tab/>
      </w:r>
      <w:r>
        <w:fldChar w:fldCharType="begin"/>
      </w:r>
      <w:r>
        <w:instrText xml:space="preserve"> PAGEREF _Toc463037920 \h </w:instrText>
      </w:r>
      <w:r>
        <w:fldChar w:fldCharType="separate"/>
      </w:r>
      <w:r>
        <w:t>5</w:t>
      </w:r>
      <w:r>
        <w:fldChar w:fldCharType="end"/>
      </w:r>
    </w:p>
    <w:p xmlns:wp14="http://schemas.microsoft.com/office/word/2010/wordml" w:rsidR="00B73964" w:rsidRDefault="00B73964" w14:paraId="052548CE" wp14:textId="77777777">
      <w:pPr>
        <w:pStyle w:val="TOC1"/>
        <w:rPr>
          <w:rFonts w:asciiTheme="minorHAnsi" w:hAnsiTheme="minorHAnsi" w:eastAsiaTheme="minorEastAsia" w:cstheme="minorBidi"/>
          <w:color w:val="auto"/>
          <w:sz w:val="22"/>
          <w:szCs w:val="22"/>
          <w:lang w:val="en-US"/>
        </w:rPr>
      </w:pPr>
      <w:r>
        <w:t>Defects</w:t>
      </w:r>
      <w:r>
        <w:tab/>
      </w:r>
      <w:r>
        <w:fldChar w:fldCharType="begin"/>
      </w:r>
      <w:r>
        <w:instrText xml:space="preserve"> PAGEREF _Toc463037921 \h </w:instrText>
      </w:r>
      <w:r>
        <w:fldChar w:fldCharType="separate"/>
      </w:r>
      <w:r>
        <w:t>6</w:t>
      </w:r>
      <w:r>
        <w:fldChar w:fldCharType="end"/>
      </w:r>
    </w:p>
    <w:p xmlns:wp14="http://schemas.microsoft.com/office/word/2010/wordml" w:rsidR="00B73964" w:rsidRDefault="00B73964" w14:paraId="309D3715" wp14:textId="77777777">
      <w:pPr>
        <w:pStyle w:val="TOC2"/>
        <w:tabs>
          <w:tab w:val="left" w:pos="1200"/>
        </w:tabs>
        <w:rPr>
          <w:rFonts w:asciiTheme="minorHAnsi" w:hAnsiTheme="minorHAnsi" w:eastAsiaTheme="minorEastAsia" w:cstheme="minorBidi"/>
          <w:color w:val="auto"/>
          <w:sz w:val="22"/>
          <w:szCs w:val="22"/>
          <w:lang w:val="en-US"/>
        </w:rPr>
      </w:pPr>
      <w:r>
        <w:t>1.5.</w:t>
      </w:r>
      <w:r>
        <w:rPr>
          <w:rFonts w:asciiTheme="minorHAnsi" w:hAnsiTheme="minorHAnsi" w:eastAsiaTheme="minorEastAsia" w:cstheme="minorBidi"/>
          <w:color w:val="auto"/>
          <w:sz w:val="22"/>
          <w:szCs w:val="22"/>
          <w:lang w:val="en-US"/>
        </w:rPr>
        <w:tab/>
      </w:r>
      <w:r>
        <w:t>New defects</w:t>
      </w:r>
      <w:r>
        <w:tab/>
      </w:r>
      <w:r>
        <w:fldChar w:fldCharType="begin"/>
      </w:r>
      <w:r>
        <w:instrText xml:space="preserve"> PAGEREF _Toc463037922 \h </w:instrText>
      </w:r>
      <w:r>
        <w:fldChar w:fldCharType="separate"/>
      </w:r>
      <w:r>
        <w:t>6</w:t>
      </w:r>
      <w:r>
        <w:fldChar w:fldCharType="end"/>
      </w:r>
    </w:p>
    <w:p xmlns:wp14="http://schemas.microsoft.com/office/word/2010/wordml" w:rsidR="00B73964" w:rsidRDefault="00B73964" w14:paraId="67CACE99" wp14:textId="77777777">
      <w:pPr>
        <w:pStyle w:val="TOC2"/>
        <w:tabs>
          <w:tab w:val="left" w:pos="1200"/>
        </w:tabs>
        <w:rPr>
          <w:rFonts w:asciiTheme="minorHAnsi" w:hAnsiTheme="minorHAnsi" w:eastAsiaTheme="minorEastAsia" w:cstheme="minorBidi"/>
          <w:color w:val="auto"/>
          <w:sz w:val="22"/>
          <w:szCs w:val="22"/>
          <w:lang w:val="en-US"/>
        </w:rPr>
      </w:pPr>
      <w:r>
        <w:t>1.6.</w:t>
      </w:r>
      <w:r>
        <w:rPr>
          <w:rFonts w:asciiTheme="minorHAnsi" w:hAnsiTheme="minorHAnsi" w:eastAsiaTheme="minorEastAsia" w:cstheme="minorBidi"/>
          <w:color w:val="auto"/>
          <w:sz w:val="22"/>
          <w:szCs w:val="22"/>
          <w:lang w:val="en-US"/>
        </w:rPr>
        <w:tab/>
      </w:r>
      <w:r>
        <w:t>Validated bugs</w:t>
      </w:r>
      <w:r>
        <w:tab/>
      </w:r>
      <w:r>
        <w:fldChar w:fldCharType="begin"/>
      </w:r>
      <w:r>
        <w:instrText xml:space="preserve"> PAGEREF _Toc463037923 \h </w:instrText>
      </w:r>
      <w:r>
        <w:fldChar w:fldCharType="separate"/>
      </w:r>
      <w:r>
        <w:t>6</w:t>
      </w:r>
      <w:r>
        <w:fldChar w:fldCharType="end"/>
      </w:r>
    </w:p>
    <w:p xmlns:wp14="http://schemas.microsoft.com/office/word/2010/wordml" w:rsidR="00B73964" w:rsidRDefault="00B73964" w14:paraId="3F95034B" wp14:textId="77777777">
      <w:pPr>
        <w:pStyle w:val="TOC2"/>
        <w:tabs>
          <w:tab w:val="left" w:pos="1200"/>
        </w:tabs>
        <w:rPr>
          <w:rFonts w:asciiTheme="minorHAnsi" w:hAnsiTheme="minorHAnsi" w:eastAsiaTheme="minorEastAsia" w:cstheme="minorBidi"/>
          <w:color w:val="auto"/>
          <w:sz w:val="22"/>
          <w:szCs w:val="22"/>
          <w:lang w:val="en-US"/>
        </w:rPr>
      </w:pPr>
      <w:r>
        <w:t>1.7.</w:t>
      </w:r>
      <w:r>
        <w:rPr>
          <w:rFonts w:asciiTheme="minorHAnsi" w:hAnsiTheme="minorHAnsi" w:eastAsiaTheme="minorEastAsia" w:cstheme="minorBidi"/>
          <w:color w:val="auto"/>
          <w:sz w:val="22"/>
          <w:szCs w:val="22"/>
          <w:lang w:val="en-US"/>
        </w:rPr>
        <w:tab/>
      </w:r>
      <w:r>
        <w:t>Old bugs still open</w:t>
      </w:r>
      <w:r>
        <w:tab/>
      </w:r>
      <w:r>
        <w:fldChar w:fldCharType="begin"/>
      </w:r>
      <w:r>
        <w:instrText xml:space="preserve"> PAGEREF _Toc463037924 \h </w:instrText>
      </w:r>
      <w:r>
        <w:fldChar w:fldCharType="separate"/>
      </w:r>
      <w:r>
        <w:t>6</w:t>
      </w:r>
      <w:r>
        <w:fldChar w:fldCharType="end"/>
      </w:r>
    </w:p>
    <w:p xmlns:wp14="http://schemas.microsoft.com/office/word/2010/wordml" w:rsidR="00B73964" w:rsidRDefault="00B73964" w14:paraId="4217A749" wp14:textId="77777777">
      <w:pPr>
        <w:pStyle w:val="TOC1"/>
        <w:rPr>
          <w:rFonts w:asciiTheme="minorHAnsi" w:hAnsiTheme="minorHAnsi" w:eastAsiaTheme="minorEastAsia" w:cstheme="minorBidi"/>
          <w:color w:val="auto"/>
          <w:sz w:val="22"/>
          <w:szCs w:val="22"/>
          <w:lang w:val="en-US"/>
        </w:rPr>
      </w:pPr>
      <w:r>
        <w:t>Conclusions</w:t>
      </w:r>
      <w:r>
        <w:tab/>
      </w:r>
      <w:r>
        <w:fldChar w:fldCharType="begin"/>
      </w:r>
      <w:r>
        <w:instrText xml:space="preserve"> PAGEREF _Toc463037925 \h </w:instrText>
      </w:r>
      <w:r>
        <w:fldChar w:fldCharType="separate"/>
      </w:r>
      <w:r>
        <w:t>7</w:t>
      </w:r>
      <w:r>
        <w:fldChar w:fldCharType="end"/>
      </w:r>
    </w:p>
    <w:p xmlns:wp14="http://schemas.microsoft.com/office/word/2010/wordml" w:rsidRPr="0048624E" w:rsidR="00F94C69" w:rsidP="001C3F82" w:rsidRDefault="00334EB6" w14:paraId="3DEEC669" wp14:textId="77777777">
      <w:pPr>
        <w:pStyle w:val="InfoParagraph1"/>
      </w:pPr>
      <w:r>
        <w:rPr>
          <w:b/>
          <w:bCs/>
          <w:caps/>
        </w:rPr>
        <w:fldChar w:fldCharType="end"/>
      </w:r>
      <w:r w:rsidR="00281AAC">
        <w:br w:type="page"/>
      </w:r>
      <w:bookmarkStart w:name="_Toc381091466" w:id="3"/>
    </w:p>
    <w:p xmlns:wp14="http://schemas.microsoft.com/office/word/2010/wordml" w:rsidR="007C688E" w:rsidP="00822D78" w:rsidRDefault="007C688E" w14:paraId="1EC84637" wp14:textId="77777777">
      <w:pPr>
        <w:pStyle w:val="Heading1"/>
      </w:pPr>
      <w:bookmarkStart w:name="_Toc440274109" w:id="4"/>
      <w:bookmarkStart w:name="_Toc302146247" w:id="5"/>
      <w:bookmarkStart w:name="_Toc463037915" w:id="6"/>
      <w:r w:rsidR="0D751D44">
        <w:rPr/>
        <w:t>Testing Scope</w:t>
      </w:r>
      <w:bookmarkEnd w:id="5"/>
      <w:bookmarkEnd w:id="6"/>
    </w:p>
    <w:p xmlns:wp14="http://schemas.microsoft.com/office/word/2010/wordml" w:rsidRPr="00822D78" w:rsidR="00822D78" w:rsidP="00822D78" w:rsidRDefault="00822D78" w14:paraId="3656B9AB" wp14:textId="77777777">
      <w:pPr>
        <w:pStyle w:val="Body"/>
      </w:pPr>
    </w:p>
    <w:tbl>
      <w:tblPr>
        <w:tblStyle w:val="TableGrid"/>
        <w:tblW w:w="9357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880"/>
        <w:gridCol w:w="1890"/>
        <w:gridCol w:w="2070"/>
        <w:gridCol w:w="2517"/>
      </w:tblGrid>
      <w:tr xmlns:wp14="http://schemas.microsoft.com/office/word/2010/wordml" w:rsidRPr="00931529" w:rsidR="00822D78" w:rsidTr="0D751D44" w14:paraId="2C71D92A" wp14:textId="77777777">
        <w:trPr>
          <w:trHeight w:val="500"/>
          <w:tblHeader/>
        </w:trPr>
        <w:tc>
          <w:tcPr>
            <w:tcW w:w="2880" w:type="dxa"/>
            <w:shd w:val="clear" w:color="auto" w:fill="F2F2F2" w:themeFill="background1" w:themeFillShade="F2"/>
            <w:tcMar/>
            <w:vAlign w:val="bottom"/>
          </w:tcPr>
          <w:p w:rsidRPr="00931529" w:rsidR="00822D78" w:rsidP="00333279" w:rsidRDefault="00822D78" w14:paraId="02FF6BE8" wp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Product/Feature</w:t>
            </w:r>
          </w:p>
        </w:tc>
        <w:tc>
          <w:tcPr>
            <w:tcW w:w="1890" w:type="dxa"/>
            <w:shd w:val="clear" w:color="auto" w:fill="F2F2F2" w:themeFill="background1" w:themeFillShade="F2"/>
            <w:tcMar/>
            <w:vAlign w:val="bottom"/>
          </w:tcPr>
          <w:p w:rsidRPr="00931529" w:rsidR="00822D78" w:rsidP="00333279" w:rsidRDefault="00822D78" w14:paraId="2168C86E" wp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Period</w:t>
            </w:r>
          </w:p>
        </w:tc>
        <w:tc>
          <w:tcPr>
            <w:tcW w:w="2070" w:type="dxa"/>
            <w:shd w:val="clear" w:color="auto" w:fill="F2F2F2" w:themeFill="background1" w:themeFillShade="F2"/>
            <w:tcMar/>
            <w:vAlign w:val="bottom"/>
          </w:tcPr>
          <w:p w:rsidRPr="00931529" w:rsidR="00822D78" w:rsidP="00333279" w:rsidRDefault="00822D78" w14:paraId="727224A7" wp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Tested Builds</w:t>
            </w:r>
          </w:p>
        </w:tc>
        <w:tc>
          <w:tcPr>
            <w:tcW w:w="2517" w:type="dxa"/>
            <w:shd w:val="clear" w:color="auto" w:fill="F2F2F2" w:themeFill="background1" w:themeFillShade="F2"/>
            <w:tcMar/>
          </w:tcPr>
          <w:p w:rsidR="00822D78" w:rsidP="00333279" w:rsidRDefault="00822D78" w14:paraId="200A8BDF" wp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Deloyment</w:t>
            </w:r>
            <w:proofErr w:type="spellEnd"/>
            <w:r>
              <w:rPr>
                <w:sz w:val="18"/>
                <w:szCs w:val="18"/>
              </w:rPr>
              <w:t xml:space="preserve"> Date</w:t>
            </w:r>
          </w:p>
        </w:tc>
      </w:tr>
      <w:tr xmlns:wp14="http://schemas.microsoft.com/office/word/2010/wordml" w:rsidRPr="00931529" w:rsidR="00822D78" w:rsidTr="0D751D44" w14:paraId="45FB0818" wp14:textId="77777777">
        <w:trPr>
          <w:trHeight w:val="500"/>
        </w:trPr>
        <w:tc>
          <w:tcPr>
            <w:tcW w:w="2880" w:type="dxa"/>
            <w:tcMar/>
          </w:tcPr>
          <w:p w:rsidRPr="00931529" w:rsidR="00822D78" w:rsidP="00333279" w:rsidRDefault="00822D78" w14:paraId="049F31CB" wp14:textId="53EB15B5">
            <w:pPr>
              <w:pStyle w:val="InfoParagraph1"/>
            </w:pPr>
            <w:r w:rsidR="0D751D44">
              <w:rPr/>
              <w:t>Registration form</w:t>
            </w:r>
          </w:p>
        </w:tc>
        <w:tc>
          <w:tcPr>
            <w:tcW w:w="1890" w:type="dxa"/>
            <w:tcMar/>
          </w:tcPr>
          <w:p w:rsidRPr="00931529" w:rsidR="00822D78" w:rsidP="00333279" w:rsidRDefault="00822D78" w14:paraId="53128261" wp14:textId="1891F3F7">
            <w:pPr>
              <w:pStyle w:val="InfoParagraph1"/>
            </w:pPr>
            <w:r w:rsidR="0D751D44">
              <w:rPr/>
              <w:t>2022.08.15-2022.08.17</w:t>
            </w:r>
          </w:p>
        </w:tc>
        <w:tc>
          <w:tcPr>
            <w:tcW w:w="2070" w:type="dxa"/>
            <w:tcMar/>
          </w:tcPr>
          <w:p w:rsidRPr="00931529" w:rsidR="00822D78" w:rsidP="00333279" w:rsidRDefault="00822D78" w14:paraId="62486C05" wp14:textId="41CDDB76">
            <w:pPr>
              <w:pStyle w:val="InfoParagraph1"/>
            </w:pPr>
            <w:r w:rsidR="0D751D44">
              <w:rPr/>
              <w:t>1.0</w:t>
            </w:r>
          </w:p>
        </w:tc>
        <w:tc>
          <w:tcPr>
            <w:tcW w:w="2517" w:type="dxa"/>
            <w:tcMar/>
          </w:tcPr>
          <w:p w:rsidRPr="00931529" w:rsidR="00822D78" w:rsidP="00333279" w:rsidRDefault="00822D78" w14:paraId="4101652C" wp14:textId="77777777">
            <w:pPr>
              <w:pStyle w:val="InfoParagraph1"/>
            </w:pPr>
          </w:p>
        </w:tc>
      </w:tr>
      <w:tr xmlns:wp14="http://schemas.microsoft.com/office/word/2010/wordml" w:rsidRPr="00931529" w:rsidR="00822D78" w:rsidTr="0D751D44" w14:paraId="4B99056E" wp14:textId="77777777">
        <w:trPr>
          <w:trHeight w:val="500"/>
        </w:trPr>
        <w:tc>
          <w:tcPr>
            <w:tcW w:w="2880" w:type="dxa"/>
            <w:tcMar/>
          </w:tcPr>
          <w:p w:rsidR="00822D78" w:rsidP="0D751D44" w:rsidRDefault="00822D78" w14:paraId="1299C43A" wp14:textId="30A782DB">
            <w:pPr>
              <w:pStyle w:val="Normal"/>
              <w:bidi w:val="0"/>
              <w:spacing w:before="200" w:beforeAutospacing="off" w:after="0" w:afterAutospacing="off" w:line="300" w:lineRule="exact"/>
              <w:ind w:left="0" w:right="0"/>
              <w:jc w:val="left"/>
              <w:rPr>
                <w:rFonts w:ascii="Verdana" w:hAnsi="Verdana" w:eastAsia="Times New Roman" w:cs="Arial"/>
                <w:color w:val="5A5A5A"/>
                <w:sz w:val="24"/>
                <w:szCs w:val="24"/>
              </w:rPr>
            </w:pPr>
            <w:r w:rsidRPr="0D751D44" w:rsidR="0D751D44">
              <w:rPr>
                <w:sz w:val="18"/>
                <w:szCs w:val="18"/>
              </w:rPr>
              <w:t>Shopping cart</w:t>
            </w:r>
          </w:p>
        </w:tc>
        <w:tc>
          <w:tcPr>
            <w:tcW w:w="1890" w:type="dxa"/>
            <w:tcMar/>
          </w:tcPr>
          <w:p w:rsidR="00822D78" w:rsidP="00333279" w:rsidRDefault="00822D78" w14:paraId="4DDBEF00" wp14:textId="59BA134C">
            <w:pPr>
              <w:rPr>
                <w:sz w:val="18"/>
                <w:szCs w:val="18"/>
              </w:rPr>
            </w:pPr>
            <w:r w:rsidRPr="0D751D44" w:rsidR="0D751D44">
              <w:rPr>
                <w:sz w:val="18"/>
                <w:szCs w:val="18"/>
              </w:rPr>
              <w:t>2022.08.18-2022.08.20</w:t>
            </w:r>
          </w:p>
        </w:tc>
        <w:tc>
          <w:tcPr>
            <w:tcW w:w="2070" w:type="dxa"/>
            <w:tcMar/>
          </w:tcPr>
          <w:p w:rsidRPr="00931529" w:rsidR="00822D78" w:rsidP="00333279" w:rsidRDefault="00822D78" w14:paraId="3461D779" wp14:textId="40DB30D3">
            <w:pPr>
              <w:rPr>
                <w:sz w:val="18"/>
                <w:szCs w:val="18"/>
              </w:rPr>
            </w:pPr>
            <w:r w:rsidRPr="0D751D44" w:rsidR="0D751D44">
              <w:rPr>
                <w:sz w:val="18"/>
                <w:szCs w:val="18"/>
              </w:rPr>
              <w:t>1.0</w:t>
            </w:r>
          </w:p>
        </w:tc>
        <w:tc>
          <w:tcPr>
            <w:tcW w:w="2517" w:type="dxa"/>
            <w:tcMar/>
          </w:tcPr>
          <w:p w:rsidRPr="00931529" w:rsidR="00822D78" w:rsidP="00333279" w:rsidRDefault="00822D78" w14:paraId="3CF2D8B6" wp14:textId="77777777">
            <w:pPr>
              <w:rPr>
                <w:sz w:val="18"/>
                <w:szCs w:val="18"/>
              </w:rPr>
            </w:pPr>
          </w:p>
        </w:tc>
      </w:tr>
      <w:tr xmlns:wp14="http://schemas.microsoft.com/office/word/2010/wordml" w:rsidRPr="00931529" w:rsidR="00822D78" w:rsidTr="0D751D44" w14:paraId="0FB78278" wp14:textId="77777777">
        <w:trPr>
          <w:trHeight w:val="570"/>
        </w:trPr>
        <w:tc>
          <w:tcPr>
            <w:tcW w:w="2880" w:type="dxa"/>
            <w:tcMar/>
          </w:tcPr>
          <w:p w:rsidRPr="00931529" w:rsidR="00822D78" w:rsidP="00333279" w:rsidRDefault="00822D78" w14:paraId="1FC39945" wp14:textId="1696E500">
            <w:pPr>
              <w:rPr>
                <w:sz w:val="18"/>
                <w:szCs w:val="18"/>
              </w:rPr>
            </w:pPr>
            <w:r w:rsidRPr="0D751D44" w:rsidR="0D751D44">
              <w:rPr>
                <w:sz w:val="18"/>
                <w:szCs w:val="18"/>
              </w:rPr>
              <w:t>Promotions</w:t>
            </w:r>
          </w:p>
        </w:tc>
        <w:tc>
          <w:tcPr>
            <w:tcW w:w="1890" w:type="dxa"/>
            <w:tcMar/>
          </w:tcPr>
          <w:p w:rsidRPr="00931529" w:rsidR="00822D78" w:rsidP="00333279" w:rsidRDefault="00822D78" w14:paraId="0562CB0E" wp14:textId="3A14DBFB">
            <w:pPr>
              <w:rPr>
                <w:sz w:val="18"/>
                <w:szCs w:val="18"/>
              </w:rPr>
            </w:pPr>
            <w:r w:rsidRPr="0D751D44" w:rsidR="0D751D44">
              <w:rPr>
                <w:sz w:val="18"/>
                <w:szCs w:val="18"/>
              </w:rPr>
              <w:t>2022.08.21-2022.08.22</w:t>
            </w:r>
          </w:p>
        </w:tc>
        <w:tc>
          <w:tcPr>
            <w:tcW w:w="2070" w:type="dxa"/>
            <w:tcMar/>
          </w:tcPr>
          <w:p w:rsidRPr="00931529" w:rsidR="00822D78" w:rsidP="00333279" w:rsidRDefault="00822D78" w14:paraId="34CE0A41" wp14:textId="6342B4B6">
            <w:pPr>
              <w:rPr>
                <w:sz w:val="18"/>
                <w:szCs w:val="18"/>
              </w:rPr>
            </w:pPr>
            <w:r w:rsidRPr="0D751D44" w:rsidR="0D751D44">
              <w:rPr>
                <w:sz w:val="18"/>
                <w:szCs w:val="18"/>
              </w:rPr>
              <w:t>1.0</w:t>
            </w:r>
          </w:p>
        </w:tc>
        <w:tc>
          <w:tcPr>
            <w:tcW w:w="2517" w:type="dxa"/>
            <w:tcMar/>
          </w:tcPr>
          <w:p w:rsidRPr="00931529" w:rsidR="00822D78" w:rsidP="00333279" w:rsidRDefault="00822D78" w14:paraId="62EBF3C5" wp14:textId="77777777">
            <w:pPr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0" w:type="auto"/>
        <w:tblBorders>
          <w:top w:val="single" w:color="auto" w:sz="12"/>
          <w:left w:val="none" w:color="auto" w:sz="0"/>
          <w:bottom w:val="single" w:color="auto" w:sz="12"/>
          <w:right w:val="none" w:color="auto" w:sz="0"/>
          <w:insideV w:val="none" w:color="auto" w:sz="0"/>
        </w:tblBorders>
        <w:tblLook w:val="04A0" w:firstRow="1" w:lastRow="0" w:firstColumn="1" w:lastColumn="0" w:noHBand="0" w:noVBand="1"/>
      </w:tblPr>
      <w:tblGrid>
        <w:gridCol w:w="2880"/>
        <w:gridCol w:w="1890"/>
        <w:gridCol w:w="2070"/>
        <w:gridCol w:w="2517"/>
      </w:tblGrid>
      <w:tr w:rsidR="0D751D44" w:rsidTr="0D751D44" w14:paraId="7406A3BD">
        <w:trPr>
          <w:trHeight w:val="570"/>
        </w:trPr>
        <w:tc>
          <w:tcPr>
            <w:tcW w:w="2880" w:type="dxa"/>
            <w:tcMar/>
          </w:tcPr>
          <w:p w:rsidR="0D751D44" w:rsidP="0D751D44" w:rsidRDefault="0D751D44" w14:paraId="4C594D1B" w14:textId="7EB5904E">
            <w:pPr>
              <w:rPr>
                <w:sz w:val="18"/>
                <w:szCs w:val="18"/>
              </w:rPr>
            </w:pPr>
            <w:r w:rsidRPr="0D751D44" w:rsidR="0D751D44">
              <w:rPr>
                <w:sz w:val="18"/>
                <w:szCs w:val="18"/>
              </w:rPr>
              <w:t>Search bar</w:t>
            </w:r>
          </w:p>
        </w:tc>
        <w:tc>
          <w:tcPr>
            <w:tcW w:w="1890" w:type="dxa"/>
            <w:tcMar/>
          </w:tcPr>
          <w:p w:rsidR="0D751D44" w:rsidP="0D751D44" w:rsidRDefault="0D751D44" w14:paraId="1C47BD2C" w14:textId="46AB1F0D">
            <w:pPr>
              <w:rPr>
                <w:sz w:val="18"/>
                <w:szCs w:val="18"/>
              </w:rPr>
            </w:pPr>
            <w:r w:rsidRPr="0D751D44" w:rsidR="0D751D44">
              <w:rPr>
                <w:sz w:val="18"/>
                <w:szCs w:val="18"/>
              </w:rPr>
              <w:t>2022.09.01-2022.09.02</w:t>
            </w:r>
          </w:p>
        </w:tc>
        <w:tc>
          <w:tcPr>
            <w:tcW w:w="2070" w:type="dxa"/>
            <w:tcMar/>
          </w:tcPr>
          <w:p w:rsidR="0D751D44" w:rsidP="0D751D44" w:rsidRDefault="0D751D44" w14:paraId="2155A33B" w14:textId="1D3125EA">
            <w:pPr>
              <w:rPr>
                <w:sz w:val="18"/>
                <w:szCs w:val="18"/>
              </w:rPr>
            </w:pPr>
            <w:r w:rsidRPr="0D751D44" w:rsidR="0D751D44">
              <w:rPr>
                <w:sz w:val="18"/>
                <w:szCs w:val="18"/>
              </w:rPr>
              <w:t>1.0</w:t>
            </w:r>
          </w:p>
        </w:tc>
        <w:tc>
          <w:tcPr>
            <w:tcW w:w="2517" w:type="dxa"/>
            <w:tcMar/>
          </w:tcPr>
          <w:p w:rsidR="0D751D44" w:rsidP="0D751D44" w:rsidRDefault="0D751D44" w14:noSpellErr="1" w14:paraId="2F65931A">
            <w:pPr>
              <w:rPr>
                <w:sz w:val="18"/>
                <w:szCs w:val="18"/>
              </w:rPr>
            </w:pPr>
          </w:p>
        </w:tc>
      </w:tr>
    </w:tbl>
    <w:p xmlns:wp14="http://schemas.microsoft.com/office/word/2010/wordml" w:rsidRPr="005E36C1" w:rsidR="005E36C1" w:rsidP="0D751D44" w:rsidRDefault="005E36C1" w14:paraId="6D98A12B" wp14:textId="64865C8B">
      <w:pPr>
        <w:pStyle w:val="Body"/>
        <w:rPr>
          <w:rFonts w:ascii="Verdana" w:hAnsi="Verdana" w:eastAsia="Times New Roman" w:cs="Arial"/>
          <w:color w:val="5A5A5A"/>
          <w:sz w:val="18"/>
          <w:szCs w:val="18"/>
        </w:rPr>
      </w:pPr>
    </w:p>
    <w:p xmlns:wp14="http://schemas.microsoft.com/office/word/2010/wordml" w:rsidRPr="005E36C1" w:rsidR="005E36C1" w:rsidP="005E36C1" w:rsidRDefault="005E36C1" w14:paraId="2946DB82" wp14:textId="77777777">
      <w:pPr>
        <w:pStyle w:val="Body"/>
      </w:pPr>
    </w:p>
    <w:p xmlns:wp14="http://schemas.microsoft.com/office/word/2010/wordml" w:rsidR="00524A7A" w:rsidP="000D3BFB" w:rsidRDefault="005E36C1" w14:paraId="61068B1E" wp14:textId="77777777">
      <w:pPr>
        <w:pStyle w:val="Heading2"/>
        <w:rPr/>
      </w:pPr>
      <w:bookmarkStart w:name="_Toc463037916" w:id="7"/>
      <w:r w:rsidR="0D751D44">
        <w:rPr/>
        <w:t xml:space="preserve">Test </w:t>
      </w:r>
      <w:r w:rsidR="0D751D44">
        <w:rPr/>
        <w:t>Environment</w:t>
      </w:r>
      <w:bookmarkEnd w:id="7"/>
    </w:p>
    <w:p xmlns:wp14="http://schemas.microsoft.com/office/word/2010/wordml" w:rsidR="007C688E" w:rsidP="007C688E" w:rsidRDefault="007C688E" w14:paraId="5997CC1D" wp14:textId="77777777">
      <w:pPr>
        <w:pStyle w:val="InfoParagraph1"/>
        <w:rPr>
          <w:b/>
          <w:u w:val="single"/>
        </w:rPr>
      </w:pPr>
    </w:p>
    <w:tbl>
      <w:tblPr>
        <w:tblStyle w:val="TableGrid"/>
        <w:tblW w:w="9356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060"/>
        <w:gridCol w:w="3510"/>
        <w:gridCol w:w="2786"/>
      </w:tblGrid>
      <w:tr xmlns:wp14="http://schemas.microsoft.com/office/word/2010/wordml" w:rsidRPr="00931529" w:rsidR="007C688E" w:rsidTr="0D751D44" w14:paraId="064A3097" wp14:textId="77777777">
        <w:trPr>
          <w:trHeight w:val="500"/>
          <w:tblHeader/>
        </w:trPr>
        <w:tc>
          <w:tcPr>
            <w:tcW w:w="3060" w:type="dxa"/>
            <w:shd w:val="clear" w:color="auto" w:fill="F2F2F2" w:themeFill="background1" w:themeFillShade="F2"/>
            <w:tcMar/>
            <w:vAlign w:val="bottom"/>
          </w:tcPr>
          <w:p w:rsidRPr="00931529" w:rsidR="007C688E" w:rsidP="00164345" w:rsidRDefault="00822D78" w14:paraId="78E043BB" wp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Environment</w:t>
            </w:r>
          </w:p>
        </w:tc>
        <w:tc>
          <w:tcPr>
            <w:tcW w:w="3510" w:type="dxa"/>
            <w:shd w:val="clear" w:color="auto" w:fill="F2F2F2" w:themeFill="background1" w:themeFillShade="F2"/>
            <w:tcMar/>
            <w:vAlign w:val="bottom"/>
          </w:tcPr>
          <w:p w:rsidRPr="00931529" w:rsidR="007C688E" w:rsidP="00164345" w:rsidRDefault="007C688E" w14:paraId="21CBF2A3" wp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Details</w:t>
            </w:r>
          </w:p>
        </w:tc>
        <w:tc>
          <w:tcPr>
            <w:tcW w:w="2786" w:type="dxa"/>
            <w:shd w:val="clear" w:color="auto" w:fill="F2F2F2" w:themeFill="background1" w:themeFillShade="F2"/>
            <w:tcMar/>
            <w:vAlign w:val="bottom"/>
          </w:tcPr>
          <w:p w:rsidRPr="00931529" w:rsidR="007C688E" w:rsidP="00164345" w:rsidRDefault="007C688E" w14:paraId="3CB4E697" wp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 xmlns:wp14="http://schemas.microsoft.com/office/word/2010/wordml" w:rsidRPr="00931529" w:rsidR="007C688E" w:rsidTr="0D751D44" w14:paraId="6DED28FF" wp14:textId="77777777">
        <w:trPr>
          <w:trHeight w:val="500"/>
        </w:trPr>
        <w:tc>
          <w:tcPr>
            <w:tcW w:w="3060" w:type="dxa"/>
            <w:tcMar/>
          </w:tcPr>
          <w:p w:rsidRPr="00822D78" w:rsidR="007C688E" w:rsidP="0D751D44" w:rsidRDefault="00822D78" w14:paraId="007968E2" wp14:textId="23D00903">
            <w:pPr>
              <w:pStyle w:val="InfoParagraph1"/>
              <w:bidi w:val="0"/>
              <w:spacing w:before="200" w:beforeAutospacing="off" w:after="120" w:afterAutospacing="off"/>
              <w:ind w:left="0" w:right="0"/>
              <w:jc w:val="left"/>
              <w:rPr>
                <w:rFonts w:ascii="Verdana" w:hAnsi="Verdana" w:eastAsia="Times New Roman" w:cs="Times New Roman"/>
                <w:i w:val="0"/>
                <w:iCs w:val="0"/>
                <w:color w:val="00B050"/>
                <w:sz w:val="18"/>
                <w:szCs w:val="18"/>
              </w:rPr>
            </w:pPr>
            <w:r w:rsidRPr="0D751D44" w:rsidR="0D751D44">
              <w:rPr>
                <w:color w:val="00B0F0"/>
              </w:rPr>
              <w:t>Laptop</w:t>
            </w:r>
          </w:p>
        </w:tc>
        <w:tc>
          <w:tcPr>
            <w:tcW w:w="3510" w:type="dxa"/>
            <w:tcMar/>
          </w:tcPr>
          <w:p w:rsidRPr="00822D78" w:rsidR="007C688E" w:rsidP="0D751D44" w:rsidRDefault="00822D78" w14:paraId="4F6147A3" wp14:textId="7BD65BF4">
            <w:pPr>
              <w:pStyle w:val="InfoParagraph1"/>
              <w:bidi w:val="0"/>
              <w:spacing w:before="200" w:beforeAutospacing="off" w:after="120" w:afterAutospacing="off"/>
              <w:ind w:left="0" w:right="0"/>
              <w:jc w:val="left"/>
              <w:rPr>
                <w:rFonts w:ascii="Verdana" w:hAnsi="Verdana" w:eastAsia="Times New Roman" w:cs="Times New Roman"/>
                <w:i w:val="0"/>
                <w:iCs w:val="0"/>
                <w:color w:val="00B050"/>
                <w:sz w:val="18"/>
                <w:szCs w:val="18"/>
              </w:rPr>
            </w:pPr>
            <w:r w:rsidRPr="0D751D44" w:rsidR="0D751D44">
              <w:rPr>
                <w:color w:val="00B0F0"/>
              </w:rPr>
              <w:t>Google Chrome, Windows 11</w:t>
            </w:r>
          </w:p>
        </w:tc>
        <w:tc>
          <w:tcPr>
            <w:tcW w:w="2786" w:type="dxa"/>
            <w:tcMar/>
          </w:tcPr>
          <w:p w:rsidRPr="00931529" w:rsidR="007C688E" w:rsidP="007C688E" w:rsidRDefault="007C688E" w14:paraId="110FFD37" wp14:textId="77777777">
            <w:pPr>
              <w:pStyle w:val="InfoParagraph1"/>
            </w:pPr>
          </w:p>
        </w:tc>
      </w:tr>
      <w:tr xmlns:wp14="http://schemas.microsoft.com/office/word/2010/wordml" w:rsidRPr="00931529" w:rsidR="007C688E" w:rsidTr="0D751D44" w14:paraId="6B699379" wp14:textId="77777777">
        <w:trPr>
          <w:trHeight w:val="500"/>
        </w:trPr>
        <w:tc>
          <w:tcPr>
            <w:tcW w:w="3060" w:type="dxa"/>
            <w:tcMar/>
          </w:tcPr>
          <w:p w:rsidR="007C688E" w:rsidP="00164345" w:rsidRDefault="007C688E" w14:paraId="3FE9F23F" wp14:textId="77777777">
            <w:pPr>
              <w:rPr>
                <w:sz w:val="18"/>
                <w:szCs w:val="18"/>
              </w:rPr>
            </w:pPr>
          </w:p>
        </w:tc>
        <w:tc>
          <w:tcPr>
            <w:tcW w:w="3510" w:type="dxa"/>
            <w:tcMar/>
          </w:tcPr>
          <w:p w:rsidR="007C688E" w:rsidP="00164345" w:rsidRDefault="007C688E" w14:paraId="1F72F646" wp14:textId="77777777">
            <w:pPr>
              <w:rPr>
                <w:sz w:val="18"/>
                <w:szCs w:val="18"/>
              </w:rPr>
            </w:pPr>
          </w:p>
        </w:tc>
        <w:tc>
          <w:tcPr>
            <w:tcW w:w="2786" w:type="dxa"/>
            <w:tcMar/>
          </w:tcPr>
          <w:p w:rsidRPr="00931529" w:rsidR="007C688E" w:rsidP="00164345" w:rsidRDefault="007C688E" w14:paraId="08CE6F91" wp14:textId="77777777">
            <w:pPr>
              <w:rPr>
                <w:sz w:val="18"/>
                <w:szCs w:val="18"/>
              </w:rPr>
            </w:pPr>
          </w:p>
        </w:tc>
      </w:tr>
      <w:tr xmlns:wp14="http://schemas.microsoft.com/office/word/2010/wordml" w:rsidRPr="00931529" w:rsidR="007C688E" w:rsidTr="0D751D44" w14:paraId="61CDCEAD" wp14:textId="77777777">
        <w:trPr>
          <w:trHeight w:val="500"/>
        </w:trPr>
        <w:tc>
          <w:tcPr>
            <w:tcW w:w="3060" w:type="dxa"/>
            <w:tcMar/>
          </w:tcPr>
          <w:p w:rsidRPr="00931529" w:rsidR="007C688E" w:rsidP="00164345" w:rsidRDefault="007C688E" w14:paraId="6BB9E253" wp14:textId="77777777">
            <w:pPr>
              <w:rPr>
                <w:sz w:val="18"/>
                <w:szCs w:val="18"/>
              </w:rPr>
            </w:pPr>
          </w:p>
        </w:tc>
        <w:tc>
          <w:tcPr>
            <w:tcW w:w="3510" w:type="dxa"/>
            <w:tcMar/>
          </w:tcPr>
          <w:p w:rsidRPr="00931529" w:rsidR="007C688E" w:rsidP="00164345" w:rsidRDefault="007C688E" w14:paraId="23DE523C" wp14:textId="77777777">
            <w:pPr>
              <w:rPr>
                <w:sz w:val="18"/>
                <w:szCs w:val="18"/>
              </w:rPr>
            </w:pPr>
          </w:p>
        </w:tc>
        <w:tc>
          <w:tcPr>
            <w:tcW w:w="2786" w:type="dxa"/>
            <w:tcMar/>
          </w:tcPr>
          <w:p w:rsidRPr="00931529" w:rsidR="007C688E" w:rsidP="00164345" w:rsidRDefault="007C688E" w14:paraId="52E56223" wp14:textId="77777777">
            <w:pPr>
              <w:rPr>
                <w:sz w:val="18"/>
                <w:szCs w:val="18"/>
              </w:rPr>
            </w:pPr>
          </w:p>
        </w:tc>
      </w:tr>
    </w:tbl>
    <w:p xmlns:wp14="http://schemas.microsoft.com/office/word/2010/wordml" w:rsidR="00524A7A" w:rsidP="000D3BFB" w:rsidRDefault="007C688E" w14:paraId="121985CC" wp14:textId="77777777">
      <w:pPr>
        <w:pStyle w:val="Heading2"/>
        <w:rPr/>
      </w:pPr>
      <w:bookmarkStart w:name="_Toc463037917" w:id="9"/>
      <w:r w:rsidR="0D751D44">
        <w:rPr/>
        <w:t>Testing Team</w:t>
      </w:r>
      <w:bookmarkEnd w:id="9"/>
    </w:p>
    <w:p xmlns:wp14="http://schemas.microsoft.com/office/word/2010/wordml" w:rsidR="007C688E" w:rsidP="007C688E" w:rsidRDefault="007C688E" w14:paraId="07547A01" wp14:textId="77777777">
      <w:pPr>
        <w:pStyle w:val="InfoParagraph1"/>
        <w:rPr>
          <w:b/>
          <w:u w:val="single"/>
        </w:rPr>
      </w:pPr>
    </w:p>
    <w:tbl>
      <w:tblPr>
        <w:tblStyle w:val="TableGrid"/>
        <w:tblW w:w="9356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52"/>
        <w:gridCol w:w="2551"/>
        <w:gridCol w:w="4253"/>
      </w:tblGrid>
      <w:tr xmlns:wp14="http://schemas.microsoft.com/office/word/2010/wordml" w:rsidRPr="00931529" w:rsidR="007C688E" w:rsidTr="0D751D44" w14:paraId="4A59C53B" wp14:textId="77777777">
        <w:trPr>
          <w:trHeight w:val="500"/>
          <w:tblHeader/>
        </w:trPr>
        <w:tc>
          <w:tcPr>
            <w:tcW w:w="2552" w:type="dxa"/>
            <w:shd w:val="clear" w:color="auto" w:fill="F2F2F2" w:themeFill="background1" w:themeFillShade="F2"/>
            <w:tcMar/>
            <w:vAlign w:val="bottom"/>
          </w:tcPr>
          <w:p w:rsidRPr="00931529" w:rsidR="007C688E" w:rsidP="00164345" w:rsidRDefault="007C688E" w14:paraId="7810568A" wp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</w:t>
            </w:r>
          </w:p>
        </w:tc>
        <w:tc>
          <w:tcPr>
            <w:tcW w:w="2551" w:type="dxa"/>
            <w:shd w:val="clear" w:color="auto" w:fill="F2F2F2" w:themeFill="background1" w:themeFillShade="F2"/>
            <w:tcMar/>
            <w:vAlign w:val="bottom"/>
          </w:tcPr>
          <w:p w:rsidRPr="00931529" w:rsidR="007C688E" w:rsidP="00164345" w:rsidRDefault="007C688E" w14:paraId="0D909AED" wp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4253" w:type="dxa"/>
            <w:shd w:val="clear" w:color="auto" w:fill="F2F2F2" w:themeFill="background1" w:themeFillShade="F2"/>
            <w:tcMar/>
            <w:vAlign w:val="bottom"/>
          </w:tcPr>
          <w:p w:rsidRPr="00931529" w:rsidR="007C688E" w:rsidP="00164345" w:rsidRDefault="007C688E" w14:paraId="71ACA8E4" wp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  <w:r w:rsidR="00822D78">
              <w:rPr>
                <w:sz w:val="18"/>
                <w:szCs w:val="18"/>
              </w:rPr>
              <w:t xml:space="preserve"> (e.g. test effort h)</w:t>
            </w:r>
          </w:p>
        </w:tc>
      </w:tr>
      <w:tr xmlns:wp14="http://schemas.microsoft.com/office/word/2010/wordml" w:rsidRPr="00931529" w:rsidR="007C688E" w:rsidTr="0D751D44" w14:paraId="5043CB0F" wp14:textId="77777777">
        <w:trPr>
          <w:trHeight w:val="500"/>
        </w:trPr>
        <w:tc>
          <w:tcPr>
            <w:tcW w:w="2552" w:type="dxa"/>
            <w:tcMar/>
          </w:tcPr>
          <w:p w:rsidRPr="00931529" w:rsidR="007C688E" w:rsidP="00164345" w:rsidRDefault="007C688E" w14:paraId="07459315" wp14:textId="3AFD670B">
            <w:pPr>
              <w:rPr>
                <w:sz w:val="18"/>
                <w:szCs w:val="18"/>
              </w:rPr>
            </w:pPr>
            <w:r w:rsidRPr="0D751D44" w:rsidR="0D751D44">
              <w:rPr>
                <w:sz w:val="18"/>
                <w:szCs w:val="18"/>
              </w:rPr>
              <w:t>QA</w:t>
            </w:r>
          </w:p>
        </w:tc>
        <w:tc>
          <w:tcPr>
            <w:tcW w:w="2551" w:type="dxa"/>
            <w:tcMar/>
          </w:tcPr>
          <w:p w:rsidRPr="00931529" w:rsidR="007C688E" w:rsidP="00164345" w:rsidRDefault="007C688E" w14:paraId="6537F28F" wp14:textId="13ED9332">
            <w:pPr>
              <w:rPr>
                <w:sz w:val="18"/>
                <w:szCs w:val="18"/>
              </w:rPr>
            </w:pPr>
            <w:r w:rsidRPr="0D751D44" w:rsidR="0D751D44">
              <w:rPr>
                <w:sz w:val="18"/>
                <w:szCs w:val="18"/>
              </w:rPr>
              <w:t>Guriuc Mario</w:t>
            </w:r>
          </w:p>
        </w:tc>
        <w:tc>
          <w:tcPr>
            <w:tcW w:w="4253" w:type="dxa"/>
            <w:tcMar/>
          </w:tcPr>
          <w:p w:rsidRPr="00931529" w:rsidR="007C688E" w:rsidP="00164345" w:rsidRDefault="007C688E" w14:paraId="6DFB9E20" wp14:textId="00F106CD">
            <w:pPr>
              <w:rPr>
                <w:sz w:val="18"/>
                <w:szCs w:val="18"/>
              </w:rPr>
            </w:pPr>
            <w:r w:rsidRPr="0D751D44" w:rsidR="0D751D44">
              <w:rPr>
                <w:sz w:val="18"/>
                <w:szCs w:val="18"/>
              </w:rPr>
              <w:t>20 h</w:t>
            </w:r>
          </w:p>
        </w:tc>
      </w:tr>
      <w:tr xmlns:wp14="http://schemas.microsoft.com/office/word/2010/wordml" w:rsidRPr="00931529" w:rsidR="007C688E" w:rsidTr="0D751D44" w14:paraId="70DF9E56" wp14:textId="77777777">
        <w:trPr>
          <w:trHeight w:val="500"/>
        </w:trPr>
        <w:tc>
          <w:tcPr>
            <w:tcW w:w="2552" w:type="dxa"/>
            <w:tcMar/>
          </w:tcPr>
          <w:p w:rsidR="007C688E" w:rsidP="00164345" w:rsidRDefault="007C688E" w14:paraId="44E871BC" wp14:textId="77777777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Mar/>
          </w:tcPr>
          <w:p w:rsidR="007C688E" w:rsidP="00164345" w:rsidRDefault="007C688E" w14:paraId="144A5D23" wp14:textId="77777777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  <w:tcMar/>
          </w:tcPr>
          <w:p w:rsidRPr="00931529" w:rsidR="007C688E" w:rsidP="00164345" w:rsidRDefault="007C688E" w14:paraId="738610EB" wp14:textId="77777777">
            <w:pPr>
              <w:rPr>
                <w:sz w:val="18"/>
                <w:szCs w:val="18"/>
              </w:rPr>
            </w:pPr>
          </w:p>
        </w:tc>
      </w:tr>
      <w:tr xmlns:wp14="http://schemas.microsoft.com/office/word/2010/wordml" w:rsidRPr="00931529" w:rsidR="007C688E" w:rsidTr="0D751D44" w14:paraId="637805D2" wp14:textId="77777777">
        <w:trPr>
          <w:trHeight w:val="500"/>
        </w:trPr>
        <w:tc>
          <w:tcPr>
            <w:tcW w:w="2552" w:type="dxa"/>
            <w:tcMar/>
          </w:tcPr>
          <w:p w:rsidRPr="00931529" w:rsidR="007C688E" w:rsidP="00164345" w:rsidRDefault="007C688E" w14:paraId="463F29E8" wp14:textId="77777777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Mar/>
          </w:tcPr>
          <w:p w:rsidRPr="00931529" w:rsidR="007C688E" w:rsidP="00164345" w:rsidRDefault="007C688E" w14:paraId="3B7B4B86" wp14:textId="77777777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  <w:tcMar/>
          </w:tcPr>
          <w:p w:rsidRPr="00931529" w:rsidR="007C688E" w:rsidP="00164345" w:rsidRDefault="007C688E" w14:paraId="3A0FF5F2" wp14:textId="77777777">
            <w:pPr>
              <w:rPr>
                <w:sz w:val="18"/>
                <w:szCs w:val="18"/>
              </w:rPr>
            </w:pPr>
          </w:p>
        </w:tc>
      </w:tr>
    </w:tbl>
    <w:p xmlns:wp14="http://schemas.microsoft.com/office/word/2010/wordml" w:rsidR="00822D78" w:rsidP="007C688E" w:rsidRDefault="00822D78" w14:paraId="5630AD66" wp14:textId="77777777">
      <w:pPr>
        <w:pStyle w:val="Body"/>
      </w:pPr>
    </w:p>
    <w:p xmlns:wp14="http://schemas.microsoft.com/office/word/2010/wordml" w:rsidR="00822D78" w:rsidRDefault="00822D78" w14:paraId="61829076" wp14:textId="77777777">
      <w:pPr>
        <w:spacing w:before="0" w:line="260" w:lineRule="exact"/>
        <w:rPr>
          <w:sz w:val="18"/>
          <w:szCs w:val="20"/>
          <w:lang w:val="en-US"/>
        </w:rPr>
      </w:pPr>
      <w:r>
        <w:br w:type="page"/>
      </w:r>
    </w:p>
    <w:p xmlns:wp14="http://schemas.microsoft.com/office/word/2010/wordml" w:rsidRPr="007C688E" w:rsidR="007C688E" w:rsidP="007C688E" w:rsidRDefault="007C688E" w14:paraId="2BA226A1" wp14:textId="77777777">
      <w:pPr>
        <w:pStyle w:val="Body"/>
      </w:pPr>
    </w:p>
    <w:p xmlns:wp14="http://schemas.microsoft.com/office/word/2010/wordml" w:rsidRPr="00822D78" w:rsidR="00524A7A" w:rsidP="00822D78" w:rsidRDefault="00524A7A" w14:paraId="3441BF55" wp14:textId="77777777">
      <w:pPr>
        <w:pStyle w:val="Heading1"/>
      </w:pPr>
      <w:bookmarkStart w:name="_Toc463037918" w:id="10"/>
      <w:r w:rsidR="0D751D44">
        <w:rPr/>
        <w:t xml:space="preserve">Test </w:t>
      </w:r>
      <w:r w:rsidR="0D751D44">
        <w:rPr/>
        <w:t>Results</w:t>
      </w:r>
      <w:bookmarkEnd w:id="10"/>
    </w:p>
    <w:p xmlns:wp14="http://schemas.microsoft.com/office/word/2010/wordml" w:rsidR="00F14713" w:rsidP="000D3BFB" w:rsidRDefault="00B73964" w14:paraId="317E5580" wp14:textId="77777777">
      <w:pPr>
        <w:pStyle w:val="Heading2"/>
        <w:rPr/>
      </w:pPr>
      <w:bookmarkStart w:name="_Toc463037919" w:id="12"/>
      <w:r w:rsidR="0D751D44">
        <w:rPr/>
        <w:t xml:space="preserve">Executed </w:t>
      </w:r>
      <w:r w:rsidR="0D751D44">
        <w:rPr/>
        <w:t>Test Case</w:t>
      </w:r>
      <w:r w:rsidR="0D751D44">
        <w:rPr/>
        <w:t>s</w:t>
      </w:r>
      <w:bookmarkEnd w:id="12"/>
    </w:p>
    <w:p xmlns:wp14="http://schemas.microsoft.com/office/word/2010/wordml" w:rsidR="00AA2D61" w:rsidP="00AA2D61" w:rsidRDefault="00AA2D61" w14:paraId="17AD93B2" wp14:textId="77777777">
      <w:pPr>
        <w:pStyle w:val="InfoParagraph1"/>
        <w:rPr>
          <w:b/>
          <w:u w:val="single"/>
        </w:rPr>
      </w:pPr>
    </w:p>
    <w:tbl>
      <w:tblPr>
        <w:tblStyle w:val="TableGrid"/>
        <w:tblW w:w="9356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435"/>
        <w:gridCol w:w="1400"/>
        <w:gridCol w:w="642"/>
        <w:gridCol w:w="827"/>
        <w:gridCol w:w="986"/>
        <w:gridCol w:w="1156"/>
        <w:gridCol w:w="2910"/>
      </w:tblGrid>
      <w:tr xmlns:wp14="http://schemas.microsoft.com/office/word/2010/wordml" w:rsidRPr="00931529" w:rsidR="00AA2D61" w:rsidTr="0D751D44" w14:paraId="6207DE4D" wp14:textId="77777777">
        <w:trPr>
          <w:trHeight w:val="500"/>
          <w:tblHeader/>
        </w:trPr>
        <w:tc>
          <w:tcPr>
            <w:tcW w:w="1435" w:type="dxa"/>
            <w:shd w:val="clear" w:color="auto" w:fill="F2F2F2" w:themeFill="background1" w:themeFillShade="F2"/>
            <w:tcMar/>
            <w:vAlign w:val="bottom"/>
          </w:tcPr>
          <w:p w:rsidRPr="00931529" w:rsidR="00AA2D61" w:rsidP="00952C62" w:rsidRDefault="00AA2D61" w14:paraId="3AB2F18C" wp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1400" w:type="dxa"/>
            <w:shd w:val="clear" w:color="auto" w:fill="F2F2F2" w:themeFill="background1" w:themeFillShade="F2"/>
            <w:tcMar/>
            <w:vAlign w:val="bottom"/>
          </w:tcPr>
          <w:p w:rsidRPr="00931529" w:rsidR="00AA2D61" w:rsidP="00952C62" w:rsidRDefault="00AA2D61" w14:paraId="46FE0C09" wp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642" w:type="dxa"/>
            <w:shd w:val="clear" w:color="auto" w:fill="F2F2F2" w:themeFill="background1" w:themeFillShade="F2"/>
            <w:tcMar/>
          </w:tcPr>
          <w:p w:rsidR="00AA2D61" w:rsidP="00952C62" w:rsidRDefault="00AA2D61" w14:paraId="45708136" wp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827" w:type="dxa"/>
            <w:shd w:val="clear" w:color="auto" w:fill="F2F2F2" w:themeFill="background1" w:themeFillShade="F2"/>
            <w:tcMar/>
          </w:tcPr>
          <w:p w:rsidR="00AA2D61" w:rsidP="00952C62" w:rsidRDefault="00AA2D61" w14:paraId="3CCCE1B1" wp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Failed</w:t>
            </w:r>
          </w:p>
        </w:tc>
        <w:tc>
          <w:tcPr>
            <w:tcW w:w="986" w:type="dxa"/>
            <w:shd w:val="clear" w:color="auto" w:fill="F2F2F2" w:themeFill="background1" w:themeFillShade="F2"/>
            <w:tcMar/>
          </w:tcPr>
          <w:p w:rsidR="00AA2D61" w:rsidP="00952C62" w:rsidRDefault="00AA2D61" w14:paraId="22C2420C" wp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Blocked</w:t>
            </w:r>
          </w:p>
        </w:tc>
        <w:tc>
          <w:tcPr>
            <w:tcW w:w="1156" w:type="dxa"/>
            <w:shd w:val="clear" w:color="auto" w:fill="F2F2F2" w:themeFill="background1" w:themeFillShade="F2"/>
            <w:tcMar/>
          </w:tcPr>
          <w:p w:rsidR="00AA2D61" w:rsidP="00952C62" w:rsidRDefault="00822D78" w14:paraId="066326A0" wp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  <w:tc>
          <w:tcPr>
            <w:tcW w:w="2910" w:type="dxa"/>
            <w:shd w:val="clear" w:color="auto" w:fill="F2F2F2" w:themeFill="background1" w:themeFillShade="F2"/>
            <w:tcMar/>
            <w:vAlign w:val="bottom"/>
          </w:tcPr>
          <w:p w:rsidRPr="00931529" w:rsidR="00AA2D61" w:rsidP="00952C62" w:rsidRDefault="00822D78" w14:paraId="1E34A681" wp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xmlns:wp14="http://schemas.microsoft.com/office/word/2010/wordml" w:rsidRPr="00931529" w:rsidR="00AA2D61" w:rsidTr="0D751D44" w14:paraId="3D85EFD3" wp14:textId="77777777">
        <w:trPr>
          <w:trHeight w:val="500"/>
        </w:trPr>
        <w:tc>
          <w:tcPr>
            <w:tcW w:w="1435" w:type="dxa"/>
            <w:tcMar/>
          </w:tcPr>
          <w:p w:rsidRPr="00822D78" w:rsidR="00AA2D61" w:rsidP="0D751D44" w:rsidRDefault="00AA2D61" w14:paraId="682DECD7" wp14:textId="5C46DA09">
            <w:pPr>
              <w:pStyle w:val="InfoParagraph1"/>
              <w:rPr>
                <w:color w:val="00B0F0"/>
              </w:rPr>
            </w:pPr>
            <w:r w:rsidRPr="0D751D44" w:rsidR="0D751D44">
              <w:rPr>
                <w:color w:val="00B0F0"/>
              </w:rPr>
              <w:t>Registration form</w:t>
            </w:r>
          </w:p>
        </w:tc>
        <w:tc>
          <w:tcPr>
            <w:tcW w:w="1400" w:type="dxa"/>
            <w:tcMar/>
          </w:tcPr>
          <w:p w:rsidRPr="00822D78" w:rsidR="00AA2D61" w:rsidP="0D751D44" w:rsidRDefault="00AA2D61" w14:paraId="5CD9CA97" wp14:textId="56A68468">
            <w:pPr>
              <w:pStyle w:val="InfoParagraph1"/>
              <w:rPr>
                <w:color w:val="00B0F0"/>
              </w:rPr>
            </w:pPr>
            <w:r w:rsidRPr="0D751D44" w:rsidR="0D751D44">
              <w:rPr>
                <w:color w:val="00B0F0"/>
              </w:rPr>
              <w:t>40</w:t>
            </w:r>
          </w:p>
        </w:tc>
        <w:tc>
          <w:tcPr>
            <w:tcW w:w="642" w:type="dxa"/>
            <w:tcMar/>
          </w:tcPr>
          <w:p w:rsidRPr="00822D78" w:rsidR="00AA2D61" w:rsidP="0D751D44" w:rsidRDefault="00AA2D61" w14:paraId="0DE4B5B7" wp14:textId="5E7D765C">
            <w:pPr>
              <w:pStyle w:val="InfoParagraph1"/>
              <w:rPr>
                <w:color w:val="00B0F0"/>
              </w:rPr>
            </w:pPr>
            <w:r w:rsidRPr="0D751D44" w:rsidR="0D751D44">
              <w:rPr>
                <w:color w:val="00B0F0"/>
              </w:rPr>
              <w:t>28</w:t>
            </w:r>
          </w:p>
        </w:tc>
        <w:tc>
          <w:tcPr>
            <w:tcW w:w="827" w:type="dxa"/>
            <w:tcMar/>
          </w:tcPr>
          <w:p w:rsidRPr="00822D78" w:rsidR="00AA2D61" w:rsidP="0D751D44" w:rsidRDefault="00AA2D61" w14:paraId="66204FF1" wp14:textId="3A9864C3">
            <w:pPr>
              <w:pStyle w:val="InfoParagraph1"/>
              <w:rPr>
                <w:color w:val="00B0F0"/>
              </w:rPr>
            </w:pPr>
            <w:r w:rsidRPr="0D751D44" w:rsidR="0D751D44">
              <w:rPr>
                <w:color w:val="00B0F0"/>
              </w:rPr>
              <w:t>12</w:t>
            </w:r>
          </w:p>
        </w:tc>
        <w:tc>
          <w:tcPr>
            <w:tcW w:w="986" w:type="dxa"/>
            <w:tcMar/>
          </w:tcPr>
          <w:p w:rsidRPr="00822D78" w:rsidR="00AA2D61" w:rsidP="0D751D44" w:rsidRDefault="00AA2D61" w14:paraId="2DBF0D7D" wp14:textId="70A14FF6">
            <w:pPr>
              <w:pStyle w:val="InfoParagraph1"/>
              <w:rPr>
                <w:color w:val="00B0F0"/>
              </w:rPr>
            </w:pPr>
            <w:r w:rsidRPr="0D751D44" w:rsidR="0D751D44">
              <w:rPr>
                <w:color w:val="00B0F0"/>
              </w:rPr>
              <w:t>0</w:t>
            </w:r>
          </w:p>
        </w:tc>
        <w:tc>
          <w:tcPr>
            <w:tcW w:w="1156" w:type="dxa"/>
            <w:tcMar/>
          </w:tcPr>
          <w:p w:rsidRPr="00822D78" w:rsidR="00AA2D61" w:rsidP="0D751D44" w:rsidRDefault="00AA2D61" w14:paraId="6B62F1B3" wp14:textId="62AF271B">
            <w:pPr>
              <w:pStyle w:val="InfoParagraph1"/>
              <w:rPr>
                <w:color w:val="00B0F0"/>
              </w:rPr>
            </w:pPr>
            <w:r w:rsidRPr="0D751D44" w:rsidR="0D751D44">
              <w:rPr>
                <w:color w:val="00B0F0"/>
              </w:rPr>
              <w:t>0</w:t>
            </w:r>
          </w:p>
        </w:tc>
        <w:tc>
          <w:tcPr>
            <w:tcW w:w="2910" w:type="dxa"/>
            <w:tcMar/>
          </w:tcPr>
          <w:p w:rsidRPr="00822D78" w:rsidR="00AA2D61" w:rsidP="0D751D44" w:rsidRDefault="00AA2D61" w14:paraId="1D806BE2" wp14:textId="48A22BFF">
            <w:pPr>
              <w:pStyle w:val="InfoParagraph1"/>
              <w:rPr>
                <w:color w:val="00B0F0"/>
              </w:rPr>
            </w:pPr>
            <w:r w:rsidRPr="0D751D44" w:rsidR="0D751D44">
              <w:rPr>
                <w:color w:val="00B0F0"/>
              </w:rPr>
              <w:t xml:space="preserve">General problems such as no errors being displayed or non-functioning </w:t>
            </w:r>
            <w:r w:rsidRPr="0D751D44" w:rsidR="0D751D44">
              <w:rPr>
                <w:color w:val="00B0F0"/>
              </w:rPr>
              <w:t>requirements</w:t>
            </w:r>
            <w:r w:rsidRPr="0D751D44" w:rsidR="0D751D44">
              <w:rPr>
                <w:color w:val="00B0F0"/>
              </w:rPr>
              <w:t>.</w:t>
            </w:r>
          </w:p>
        </w:tc>
      </w:tr>
      <w:tr xmlns:wp14="http://schemas.microsoft.com/office/word/2010/wordml" w:rsidRPr="00931529" w:rsidR="00AA2D61" w:rsidTr="0D751D44" w14:paraId="02F2C34E" wp14:textId="77777777">
        <w:trPr>
          <w:trHeight w:val="500"/>
        </w:trPr>
        <w:tc>
          <w:tcPr>
            <w:tcW w:w="1435" w:type="dxa"/>
            <w:tcMar/>
          </w:tcPr>
          <w:p w:rsidR="00AA2D61" w:rsidP="00AA2D61" w:rsidRDefault="00AA2D61" w14:paraId="680A4E5D" wp14:textId="07C24B65">
            <w:pPr>
              <w:pStyle w:val="InfoParagraph1"/>
            </w:pPr>
            <w:r w:rsidR="0D751D44">
              <w:rPr/>
              <w:t>Shopping cart</w:t>
            </w:r>
          </w:p>
        </w:tc>
        <w:tc>
          <w:tcPr>
            <w:tcW w:w="1400" w:type="dxa"/>
            <w:tcMar/>
          </w:tcPr>
          <w:p w:rsidR="00AA2D61" w:rsidP="00AA2D61" w:rsidRDefault="00AA2D61" w14:paraId="19219836" wp14:textId="31B0F213">
            <w:pPr>
              <w:pStyle w:val="InfoParagraph1"/>
            </w:pPr>
            <w:r w:rsidR="0D751D44">
              <w:rPr/>
              <w:t>10</w:t>
            </w:r>
          </w:p>
        </w:tc>
        <w:tc>
          <w:tcPr>
            <w:tcW w:w="642" w:type="dxa"/>
            <w:tcMar/>
          </w:tcPr>
          <w:p w:rsidRPr="00931529" w:rsidR="00AA2D61" w:rsidP="00AA2D61" w:rsidRDefault="00AA2D61" w14:paraId="296FEF7D" wp14:textId="2B0EF892">
            <w:pPr>
              <w:pStyle w:val="InfoParagraph1"/>
            </w:pPr>
            <w:r w:rsidR="0D751D44">
              <w:rPr/>
              <w:t>8</w:t>
            </w:r>
          </w:p>
        </w:tc>
        <w:tc>
          <w:tcPr>
            <w:tcW w:w="827" w:type="dxa"/>
            <w:tcMar/>
          </w:tcPr>
          <w:p w:rsidRPr="00931529" w:rsidR="00AA2D61" w:rsidP="00AA2D61" w:rsidRDefault="00AA2D61" w14:paraId="7194DBDC" wp14:textId="334FAA27">
            <w:pPr>
              <w:pStyle w:val="InfoParagraph1"/>
            </w:pPr>
            <w:r w:rsidR="0D751D44">
              <w:rPr/>
              <w:t>1</w:t>
            </w:r>
          </w:p>
        </w:tc>
        <w:tc>
          <w:tcPr>
            <w:tcW w:w="986" w:type="dxa"/>
            <w:tcMar/>
          </w:tcPr>
          <w:p w:rsidRPr="00931529" w:rsidR="00AA2D61" w:rsidP="00AA2D61" w:rsidRDefault="00AA2D61" w14:paraId="769D0D3C" wp14:textId="77D4CAD7">
            <w:pPr>
              <w:pStyle w:val="InfoParagraph1"/>
            </w:pPr>
            <w:r w:rsidR="0D751D44">
              <w:rPr/>
              <w:t>0</w:t>
            </w:r>
          </w:p>
        </w:tc>
        <w:tc>
          <w:tcPr>
            <w:tcW w:w="1156" w:type="dxa"/>
            <w:tcMar/>
          </w:tcPr>
          <w:p w:rsidRPr="00931529" w:rsidR="00AA2D61" w:rsidP="00AA2D61" w:rsidRDefault="00AA2D61" w14:paraId="54CD245A" wp14:textId="7C7CF84B">
            <w:pPr>
              <w:pStyle w:val="InfoParagraph1"/>
            </w:pPr>
            <w:r w:rsidR="0D751D44">
              <w:rPr/>
              <w:t>1</w:t>
            </w:r>
          </w:p>
        </w:tc>
        <w:tc>
          <w:tcPr>
            <w:tcW w:w="2910" w:type="dxa"/>
            <w:tcMar/>
          </w:tcPr>
          <w:p w:rsidRPr="00931529" w:rsidR="00AA2D61" w:rsidP="00AA2D61" w:rsidRDefault="00AA2D61" w14:paraId="1231BE67" wp14:textId="31D41501">
            <w:pPr>
              <w:pStyle w:val="InfoParagraph1"/>
            </w:pPr>
            <w:r w:rsidR="0D751D44">
              <w:rPr/>
              <w:t>Minor bug when quantity is lower than 1.</w:t>
            </w:r>
          </w:p>
        </w:tc>
      </w:tr>
      <w:tr xmlns:wp14="http://schemas.microsoft.com/office/word/2010/wordml" w:rsidRPr="00931529" w:rsidR="00AA2D61" w:rsidTr="0D751D44" w14:paraId="36FEB5B0" wp14:textId="77777777">
        <w:trPr>
          <w:trHeight w:val="500"/>
        </w:trPr>
        <w:tc>
          <w:tcPr>
            <w:tcW w:w="1435" w:type="dxa"/>
            <w:tcMar/>
          </w:tcPr>
          <w:p w:rsidRPr="00931529" w:rsidR="00AA2D61" w:rsidP="00AA2D61" w:rsidRDefault="00AA2D61" w14:paraId="30D7AA69" wp14:textId="77777777">
            <w:pPr>
              <w:rPr>
                <w:sz w:val="18"/>
                <w:szCs w:val="18"/>
              </w:rPr>
            </w:pPr>
          </w:p>
        </w:tc>
        <w:tc>
          <w:tcPr>
            <w:tcW w:w="1400" w:type="dxa"/>
            <w:tcMar/>
          </w:tcPr>
          <w:p w:rsidRPr="00931529" w:rsidR="00AA2D61" w:rsidP="00AA2D61" w:rsidRDefault="00AA2D61" w14:paraId="7196D064" wp14:textId="77777777">
            <w:pPr>
              <w:rPr>
                <w:sz w:val="18"/>
                <w:szCs w:val="18"/>
              </w:rPr>
            </w:pPr>
          </w:p>
        </w:tc>
        <w:tc>
          <w:tcPr>
            <w:tcW w:w="642" w:type="dxa"/>
            <w:tcMar/>
          </w:tcPr>
          <w:p w:rsidRPr="00931529" w:rsidR="00AA2D61" w:rsidP="00AA2D61" w:rsidRDefault="00AA2D61" w14:paraId="34FF1C98" wp14:textId="77777777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  <w:tcMar/>
          </w:tcPr>
          <w:p w:rsidRPr="00931529" w:rsidR="00AA2D61" w:rsidP="00AA2D61" w:rsidRDefault="00AA2D61" w14:paraId="6D072C0D" wp14:textId="77777777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tcMar/>
          </w:tcPr>
          <w:p w:rsidRPr="00931529" w:rsidR="00AA2D61" w:rsidP="00AA2D61" w:rsidRDefault="00AA2D61" w14:paraId="48A21919" wp14:textId="77777777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  <w:tcMar/>
          </w:tcPr>
          <w:p w:rsidRPr="00931529" w:rsidR="00AA2D61" w:rsidP="00AA2D61" w:rsidRDefault="00AA2D61" w14:paraId="6BD18F9B" wp14:textId="77777777">
            <w:pPr>
              <w:rPr>
                <w:sz w:val="18"/>
                <w:szCs w:val="18"/>
              </w:rPr>
            </w:pPr>
          </w:p>
        </w:tc>
        <w:tc>
          <w:tcPr>
            <w:tcW w:w="2910" w:type="dxa"/>
            <w:tcMar/>
          </w:tcPr>
          <w:p w:rsidRPr="00931529" w:rsidR="00AA2D61" w:rsidP="00AA2D61" w:rsidRDefault="00AA2D61" w14:paraId="238601FE" wp14:textId="77777777">
            <w:pPr>
              <w:rPr>
                <w:sz w:val="18"/>
                <w:szCs w:val="18"/>
              </w:rPr>
            </w:pPr>
          </w:p>
        </w:tc>
      </w:tr>
    </w:tbl>
    <w:p xmlns:wp14="http://schemas.microsoft.com/office/word/2010/wordml" w:rsidR="00822D78" w:rsidP="000D3BFB" w:rsidRDefault="00822D78" w14:paraId="4BAA5738" wp14:textId="77777777">
      <w:pPr>
        <w:pStyle w:val="Heading2"/>
        <w:rPr/>
      </w:pPr>
      <w:bookmarkStart w:name="_Toc463037920" w:id="13"/>
      <w:r w:rsidR="0D751D44">
        <w:rPr/>
        <w:t>Exploratory testing</w:t>
      </w:r>
      <w:bookmarkEnd w:id="13"/>
    </w:p>
    <w:p xmlns:wp14="http://schemas.microsoft.com/office/word/2010/wordml" w:rsidR="00822D78" w:rsidP="00822D78" w:rsidRDefault="00822D78" w14:paraId="0F3CABC7" wp14:textId="77777777">
      <w:pPr>
        <w:pStyle w:val="InfoParagraph1"/>
        <w:rPr>
          <w:b/>
          <w:u w:val="single"/>
        </w:rPr>
      </w:pPr>
    </w:p>
    <w:tbl>
      <w:tblPr>
        <w:tblStyle w:val="TableGrid"/>
        <w:tblW w:w="927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50"/>
        <w:gridCol w:w="4320"/>
      </w:tblGrid>
      <w:tr xmlns:wp14="http://schemas.microsoft.com/office/word/2010/wordml" w:rsidRPr="00931529" w:rsidR="00822D78" w:rsidTr="0D751D44" w14:paraId="71D5D979" wp14:textId="77777777">
        <w:trPr>
          <w:trHeight w:val="500"/>
          <w:tblHeader/>
        </w:trPr>
        <w:tc>
          <w:tcPr>
            <w:tcW w:w="4950" w:type="dxa"/>
            <w:shd w:val="clear" w:color="auto" w:fill="F2F2F2" w:themeFill="background1" w:themeFillShade="F2"/>
            <w:tcMar/>
            <w:vAlign w:val="bottom"/>
          </w:tcPr>
          <w:p w:rsidRPr="00931529" w:rsidR="00822D78" w:rsidP="00333279" w:rsidRDefault="00822D78" w14:paraId="24701CF6" wp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4320" w:type="dxa"/>
            <w:shd w:val="clear" w:color="auto" w:fill="F2F2F2" w:themeFill="background1" w:themeFillShade="F2"/>
            <w:tcMar/>
            <w:vAlign w:val="bottom"/>
          </w:tcPr>
          <w:p w:rsidRPr="00931529" w:rsidR="00822D78" w:rsidP="00333279" w:rsidRDefault="00822D78" w14:paraId="56D11BAB" wp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xmlns:wp14="http://schemas.microsoft.com/office/word/2010/wordml" w:rsidRPr="00931529" w:rsidR="00822D78" w:rsidTr="0D751D44" w14:paraId="1BCE338B" wp14:textId="77777777">
        <w:trPr>
          <w:trHeight w:val="500"/>
        </w:trPr>
        <w:tc>
          <w:tcPr>
            <w:tcW w:w="4950" w:type="dxa"/>
            <w:tcMar/>
          </w:tcPr>
          <w:p w:rsidRPr="00822D78" w:rsidR="00822D78" w:rsidP="0D751D44" w:rsidRDefault="00822D78" w14:paraId="5E47DE74" wp14:textId="3F25BDCD">
            <w:pPr>
              <w:pStyle w:val="InfoParagraph1"/>
              <w:rPr>
                <w:color w:val="00B0F0"/>
              </w:rPr>
            </w:pPr>
            <w:r w:rsidRPr="0D751D44" w:rsidR="0D751D44">
              <w:rPr>
                <w:color w:val="00B0F0"/>
              </w:rPr>
              <w:t xml:space="preserve">Promotions </w:t>
            </w:r>
          </w:p>
        </w:tc>
        <w:tc>
          <w:tcPr>
            <w:tcW w:w="4320" w:type="dxa"/>
            <w:tcMar/>
          </w:tcPr>
          <w:p w:rsidRPr="00822D78" w:rsidR="00822D78" w:rsidP="0D751D44" w:rsidRDefault="00822D78" w14:paraId="02982A67" wp14:textId="4B12CE63">
            <w:pPr>
              <w:pStyle w:val="InfoParagraph1"/>
              <w:bidi w:val="0"/>
              <w:spacing w:before="200" w:beforeAutospacing="off" w:after="120" w:afterAutospacing="off"/>
              <w:ind w:left="0" w:right="0"/>
              <w:jc w:val="left"/>
              <w:rPr>
                <w:rFonts w:ascii="Verdana" w:hAnsi="Verdana" w:eastAsia="Times New Roman" w:cs="Times New Roman"/>
                <w:i w:val="0"/>
                <w:iCs w:val="0"/>
                <w:color w:val="00B050"/>
                <w:sz w:val="18"/>
                <w:szCs w:val="18"/>
              </w:rPr>
            </w:pPr>
            <w:r w:rsidRPr="0D751D44" w:rsidR="0D751D44">
              <w:rPr>
                <w:color w:val="00B0F0"/>
              </w:rPr>
              <w:t>No problems</w:t>
            </w:r>
          </w:p>
        </w:tc>
      </w:tr>
      <w:tr xmlns:wp14="http://schemas.microsoft.com/office/word/2010/wordml" w:rsidRPr="00931529" w:rsidR="00822D78" w:rsidTr="0D751D44" w14:paraId="5B08B5D1" wp14:textId="77777777">
        <w:trPr>
          <w:trHeight w:val="500"/>
        </w:trPr>
        <w:tc>
          <w:tcPr>
            <w:tcW w:w="4950" w:type="dxa"/>
            <w:tcMar/>
          </w:tcPr>
          <w:p w:rsidR="00822D78" w:rsidP="00333279" w:rsidRDefault="00822D78" w14:paraId="16DEB4AB" wp14:textId="279285CC">
            <w:pPr>
              <w:pStyle w:val="InfoParagraph1"/>
            </w:pPr>
            <w:r w:rsidR="0D751D44">
              <w:rPr/>
              <w:t>Search bar</w:t>
            </w:r>
          </w:p>
        </w:tc>
        <w:tc>
          <w:tcPr>
            <w:tcW w:w="4320" w:type="dxa"/>
            <w:tcMar/>
          </w:tcPr>
          <w:p w:rsidRPr="00931529" w:rsidR="00822D78" w:rsidP="00333279" w:rsidRDefault="00822D78" w14:paraId="0AD9C6F4" wp14:textId="4CAB31F9">
            <w:pPr>
              <w:pStyle w:val="InfoParagraph1"/>
            </w:pPr>
            <w:r w:rsidR="0D751D44">
              <w:rPr/>
              <w:t>Special characters are allowed, blank search gives back another page with an error and digits are allowed</w:t>
            </w:r>
          </w:p>
        </w:tc>
      </w:tr>
      <w:tr xmlns:wp14="http://schemas.microsoft.com/office/word/2010/wordml" w:rsidRPr="00931529" w:rsidR="00822D78" w:rsidTr="0D751D44" w14:paraId="4B1F511A" wp14:textId="77777777">
        <w:trPr>
          <w:trHeight w:val="500"/>
        </w:trPr>
        <w:tc>
          <w:tcPr>
            <w:tcW w:w="4950" w:type="dxa"/>
            <w:tcMar/>
          </w:tcPr>
          <w:p w:rsidRPr="00931529" w:rsidR="00822D78" w:rsidP="00333279" w:rsidRDefault="00822D78" w14:paraId="65F9C3DC" wp14:textId="77777777">
            <w:pPr>
              <w:rPr>
                <w:sz w:val="18"/>
                <w:szCs w:val="18"/>
              </w:rPr>
            </w:pPr>
          </w:p>
        </w:tc>
        <w:tc>
          <w:tcPr>
            <w:tcW w:w="4320" w:type="dxa"/>
            <w:tcMar/>
          </w:tcPr>
          <w:p w:rsidRPr="00931529" w:rsidR="00822D78" w:rsidP="00333279" w:rsidRDefault="00822D78" w14:paraId="5023141B" wp14:textId="77777777">
            <w:pPr>
              <w:rPr>
                <w:sz w:val="18"/>
                <w:szCs w:val="18"/>
              </w:rPr>
            </w:pPr>
          </w:p>
        </w:tc>
      </w:tr>
    </w:tbl>
    <w:p xmlns:wp14="http://schemas.microsoft.com/office/word/2010/wordml" w:rsidR="000D3BFB" w:rsidRDefault="000D3BFB" w14:paraId="1F3B1409" wp14:textId="77777777">
      <w:pPr>
        <w:spacing w:before="0" w:line="260" w:lineRule="exact"/>
        <w:rPr>
          <w:bCs/>
          <w:sz w:val="28"/>
        </w:rPr>
      </w:pPr>
      <w:r>
        <w:br w:type="page"/>
      </w:r>
    </w:p>
    <w:p xmlns:wp14="http://schemas.microsoft.com/office/word/2010/wordml" w:rsidR="00C82863" w:rsidP="00822D78" w:rsidRDefault="0074151C" w14:paraId="61CFAD78" wp14:textId="77777777">
      <w:pPr>
        <w:pStyle w:val="Heading1"/>
      </w:pPr>
      <w:bookmarkStart w:name="_Toc463037921" w:id="14"/>
      <w:r>
        <w:lastRenderedPageBreak/>
        <w:t>Defects</w:t>
      </w:r>
      <w:bookmarkEnd w:id="14"/>
    </w:p>
    <w:p xmlns:wp14="http://schemas.microsoft.com/office/word/2010/wordml" w:rsidR="0074151C" w:rsidP="000D3BFB" w:rsidRDefault="0074151C" w14:paraId="5DBABBF2" wp14:textId="77777777">
      <w:pPr>
        <w:pStyle w:val="Heading2"/>
        <w:rPr/>
      </w:pPr>
      <w:bookmarkStart w:name="_Toc463037922" w:id="15"/>
      <w:r w:rsidR="0D751D44">
        <w:rPr/>
        <w:t>New defects</w:t>
      </w:r>
      <w:bookmarkEnd w:id="15"/>
    </w:p>
    <w:tbl>
      <w:tblPr>
        <w:tblStyle w:val="TableGrid"/>
        <w:tblW w:w="9356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530"/>
        <w:gridCol w:w="6390"/>
        <w:gridCol w:w="1436"/>
      </w:tblGrid>
      <w:tr xmlns:wp14="http://schemas.microsoft.com/office/word/2010/wordml" w:rsidRPr="00931529" w:rsidR="00C978E4" w:rsidTr="0D751D44" w14:paraId="3D806F85" wp14:textId="77777777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  <w:tcMar/>
          </w:tcPr>
          <w:p w:rsidRPr="00C978E4" w:rsidR="00C978E4" w:rsidP="00C978E4" w:rsidRDefault="000D3BFB" w14:paraId="4205F75A" wp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 ID</w:t>
            </w:r>
          </w:p>
        </w:tc>
        <w:tc>
          <w:tcPr>
            <w:tcW w:w="6390" w:type="dxa"/>
            <w:shd w:val="clear" w:color="auto" w:fill="F2F2F2" w:themeFill="background1" w:themeFillShade="F2"/>
            <w:tcMar/>
          </w:tcPr>
          <w:p w:rsidRPr="00C978E4" w:rsidR="00C978E4" w:rsidP="000D3BFB" w:rsidRDefault="00C978E4" w14:paraId="1C9B2BC3" wp14:textId="77777777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436" w:type="dxa"/>
            <w:shd w:val="clear" w:color="auto" w:fill="F2F2F2" w:themeFill="background1" w:themeFillShade="F2"/>
            <w:tcMar/>
          </w:tcPr>
          <w:p w:rsidRPr="00C978E4" w:rsidR="00C978E4" w:rsidP="00C978E4" w:rsidRDefault="00C978E4" w14:paraId="1E75B446" wp14:textId="77777777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Severity</w:t>
            </w:r>
          </w:p>
        </w:tc>
      </w:tr>
      <w:tr xmlns:wp14="http://schemas.microsoft.com/office/word/2010/wordml" w:rsidRPr="00931529" w:rsidR="00C978E4" w:rsidTr="0D751D44" w14:paraId="562C75D1" wp14:textId="77777777">
        <w:trPr>
          <w:trHeight w:val="500"/>
        </w:trPr>
        <w:tc>
          <w:tcPr>
            <w:tcW w:w="1530" w:type="dxa"/>
            <w:tcMar/>
          </w:tcPr>
          <w:p w:rsidRPr="00931529" w:rsidR="00C978E4" w:rsidP="00952C62" w:rsidRDefault="00C978E4" w14:paraId="664355AD" wp14:textId="4DF4ED46">
            <w:pPr>
              <w:rPr>
                <w:sz w:val="18"/>
                <w:szCs w:val="18"/>
              </w:rPr>
            </w:pPr>
            <w:r w:rsidRPr="0D751D44" w:rsidR="0D751D44">
              <w:rPr>
                <w:sz w:val="18"/>
                <w:szCs w:val="18"/>
              </w:rPr>
              <w:t>1A</w:t>
            </w:r>
          </w:p>
        </w:tc>
        <w:tc>
          <w:tcPr>
            <w:tcW w:w="6390" w:type="dxa"/>
            <w:tcMar/>
          </w:tcPr>
          <w:p w:rsidRPr="00931529" w:rsidR="00C978E4" w:rsidP="0D751D44" w:rsidRDefault="00C978E4" w14:paraId="1A965116" wp14:textId="53D00838">
            <w:pPr>
              <w:pStyle w:val="Normal"/>
              <w:rPr>
                <w:rFonts w:ascii="Verdana" w:hAnsi="Verdana" w:eastAsia="Times New Roman" w:cs="Arial"/>
                <w:noProof w:val="0"/>
                <w:color w:val="5A5A5A"/>
                <w:sz w:val="24"/>
                <w:szCs w:val="24"/>
                <w:lang w:val="en-GB"/>
              </w:rPr>
            </w:pPr>
            <w:r w:rsidRPr="0D751D44" w:rsidR="0D751D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“Metraje” button not working.</w:t>
            </w:r>
          </w:p>
        </w:tc>
        <w:tc>
          <w:tcPr>
            <w:tcW w:w="1436" w:type="dxa"/>
            <w:tcMar/>
          </w:tcPr>
          <w:p w:rsidRPr="00931529" w:rsidR="00C978E4" w:rsidP="00C978E4" w:rsidRDefault="00C978E4" w14:paraId="7DF4E37C" wp14:textId="1F3FE1DF">
            <w:pPr>
              <w:pStyle w:val="InfoParagraph1"/>
            </w:pPr>
            <w:r w:rsidR="0D751D44">
              <w:rPr/>
              <w:t>Normal</w:t>
            </w:r>
          </w:p>
        </w:tc>
      </w:tr>
      <w:tr xmlns:wp14="http://schemas.microsoft.com/office/word/2010/wordml" w:rsidRPr="00931529" w:rsidR="00C978E4" w:rsidTr="0D751D44" w14:paraId="44FB30F8" wp14:textId="77777777">
        <w:trPr>
          <w:trHeight w:val="500"/>
        </w:trPr>
        <w:tc>
          <w:tcPr>
            <w:tcW w:w="1530" w:type="dxa"/>
            <w:tcMar/>
          </w:tcPr>
          <w:p w:rsidR="00C978E4" w:rsidP="00952C62" w:rsidRDefault="00C978E4" w14:paraId="1DA6542E" wp14:textId="2A13595C">
            <w:pPr>
              <w:rPr>
                <w:sz w:val="18"/>
                <w:szCs w:val="18"/>
              </w:rPr>
            </w:pPr>
            <w:r w:rsidRPr="0D751D44" w:rsidR="0D751D44">
              <w:rPr>
                <w:sz w:val="18"/>
                <w:szCs w:val="18"/>
              </w:rPr>
              <w:t>2A</w:t>
            </w:r>
          </w:p>
        </w:tc>
        <w:tc>
          <w:tcPr>
            <w:tcW w:w="6390" w:type="dxa"/>
            <w:tcMar/>
          </w:tcPr>
          <w:p w:rsidR="00C978E4" w:rsidP="0D751D44" w:rsidRDefault="00C978E4" w14:paraId="3041E394" wp14:textId="12990D2C">
            <w:pPr>
              <w:pStyle w:val="Normal"/>
              <w:rPr>
                <w:rFonts w:ascii="Verdana" w:hAnsi="Verdana" w:eastAsia="Times New Roman" w:cs="Arial"/>
                <w:noProof w:val="0"/>
                <w:color w:val="5A5A5A"/>
                <w:sz w:val="24"/>
                <w:szCs w:val="24"/>
                <w:lang w:val="en-GB"/>
              </w:rPr>
            </w:pPr>
            <w:r w:rsidRPr="0D751D44" w:rsidR="0D751D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“YouTube” hyperlink button not working properly.</w:t>
            </w:r>
          </w:p>
        </w:tc>
        <w:tc>
          <w:tcPr>
            <w:tcW w:w="1436" w:type="dxa"/>
            <w:tcMar/>
          </w:tcPr>
          <w:p w:rsidRPr="00931529" w:rsidR="00C978E4" w:rsidP="00952C62" w:rsidRDefault="00C978E4" w14:paraId="722B00AE" wp14:textId="6BF7D9A0">
            <w:pPr>
              <w:rPr>
                <w:sz w:val="18"/>
                <w:szCs w:val="18"/>
              </w:rPr>
            </w:pPr>
            <w:r w:rsidRPr="0D751D44" w:rsidR="0D751D44">
              <w:rPr>
                <w:sz w:val="18"/>
                <w:szCs w:val="18"/>
              </w:rPr>
              <w:t>Normal</w:t>
            </w:r>
          </w:p>
        </w:tc>
      </w:tr>
      <w:tr xmlns:wp14="http://schemas.microsoft.com/office/word/2010/wordml" w:rsidRPr="00931529" w:rsidR="00C978E4" w:rsidTr="0D751D44" w14:paraId="42C6D796" wp14:textId="77777777">
        <w:trPr>
          <w:trHeight w:val="500"/>
        </w:trPr>
        <w:tc>
          <w:tcPr>
            <w:tcW w:w="1530" w:type="dxa"/>
            <w:tcMar/>
          </w:tcPr>
          <w:p w:rsidRPr="00931529" w:rsidR="00C978E4" w:rsidP="00952C62" w:rsidRDefault="00C978E4" w14:paraId="6E1831B3" wp14:textId="57B184B7">
            <w:pPr>
              <w:rPr>
                <w:sz w:val="18"/>
                <w:szCs w:val="18"/>
              </w:rPr>
            </w:pPr>
            <w:r w:rsidRPr="0D751D44" w:rsidR="0D751D44">
              <w:rPr>
                <w:sz w:val="18"/>
                <w:szCs w:val="18"/>
              </w:rPr>
              <w:t>3A</w:t>
            </w:r>
          </w:p>
        </w:tc>
        <w:tc>
          <w:tcPr>
            <w:tcW w:w="6390" w:type="dxa"/>
            <w:tcMar/>
          </w:tcPr>
          <w:p w:rsidRPr="00931529" w:rsidR="00C978E4" w:rsidP="0D751D44" w:rsidRDefault="00C978E4" w14:paraId="54E11D2A" wp14:textId="4B79EB64">
            <w:pPr>
              <w:pStyle w:val="Normal"/>
              <w:rPr>
                <w:rFonts w:ascii="Verdana" w:hAnsi="Verdana" w:eastAsia="Times New Roman" w:cs="Arial"/>
                <w:noProof w:val="0"/>
                <w:color w:val="5A5A5A"/>
                <w:sz w:val="24"/>
                <w:szCs w:val="24"/>
                <w:lang w:val="en-GB"/>
              </w:rPr>
            </w:pPr>
            <w:r w:rsidRPr="0D751D44" w:rsidR="0D751D4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Image not loaded properly.</w:t>
            </w:r>
          </w:p>
        </w:tc>
        <w:tc>
          <w:tcPr>
            <w:tcW w:w="1436" w:type="dxa"/>
            <w:tcMar/>
          </w:tcPr>
          <w:p w:rsidRPr="00931529" w:rsidR="00C978E4" w:rsidP="00952C62" w:rsidRDefault="00C978E4" w14:paraId="31126E5D" wp14:textId="69A7540B">
            <w:pPr>
              <w:rPr>
                <w:sz w:val="18"/>
                <w:szCs w:val="18"/>
              </w:rPr>
            </w:pPr>
            <w:r w:rsidRPr="0D751D44" w:rsidR="0D751D44">
              <w:rPr>
                <w:sz w:val="18"/>
                <w:szCs w:val="18"/>
              </w:rPr>
              <w:t>Normal</w:t>
            </w:r>
          </w:p>
        </w:tc>
      </w:tr>
    </w:tbl>
    <w:p xmlns:wp14="http://schemas.microsoft.com/office/word/2010/wordml" w:rsidR="0074151C" w:rsidP="000D3BFB" w:rsidRDefault="000D3BFB" w14:paraId="52DCF9E0" wp14:textId="77777777">
      <w:pPr>
        <w:pStyle w:val="Heading2"/>
        <w:rPr/>
      </w:pPr>
      <w:bookmarkStart w:name="_Toc463037923" w:id="16"/>
      <w:r w:rsidR="0D751D44">
        <w:rPr/>
        <w:t>Validated bugs</w:t>
      </w:r>
      <w:bookmarkEnd w:id="16"/>
    </w:p>
    <w:tbl>
      <w:tblPr>
        <w:tblStyle w:val="TableGrid"/>
        <w:tblW w:w="9356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530"/>
        <w:gridCol w:w="6390"/>
        <w:gridCol w:w="1436"/>
      </w:tblGrid>
      <w:tr xmlns:wp14="http://schemas.microsoft.com/office/word/2010/wordml" w:rsidRPr="00931529" w:rsidR="00C978E4" w:rsidTr="0D751D44" w14:paraId="3FC9DAFB" wp14:textId="77777777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  <w:tcMar/>
          </w:tcPr>
          <w:p w:rsidRPr="00C978E4" w:rsidR="00C978E4" w:rsidP="000D3BFB" w:rsidRDefault="00C978E4" w14:paraId="4D1E7764" wp14:textId="77777777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Defect ID</w:t>
            </w:r>
          </w:p>
        </w:tc>
        <w:tc>
          <w:tcPr>
            <w:tcW w:w="6390" w:type="dxa"/>
            <w:shd w:val="clear" w:color="auto" w:fill="F2F2F2" w:themeFill="background1" w:themeFillShade="F2"/>
            <w:tcMar/>
          </w:tcPr>
          <w:p w:rsidRPr="00C978E4" w:rsidR="00C978E4" w:rsidP="000D3BFB" w:rsidRDefault="00C978E4" w14:paraId="4E51A0B2" wp14:textId="77777777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436" w:type="dxa"/>
            <w:shd w:val="clear" w:color="auto" w:fill="F2F2F2" w:themeFill="background1" w:themeFillShade="F2"/>
            <w:tcMar/>
          </w:tcPr>
          <w:p w:rsidRPr="00C978E4" w:rsidR="00C978E4" w:rsidP="00952C62" w:rsidRDefault="000D3BFB" w14:paraId="1B9FBFDD" wp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xmlns:wp14="http://schemas.microsoft.com/office/word/2010/wordml" w:rsidRPr="00931529" w:rsidR="00C978E4" w:rsidTr="0D751D44" w14:paraId="6DE14BBE" wp14:textId="77777777">
        <w:trPr>
          <w:trHeight w:val="500"/>
        </w:trPr>
        <w:tc>
          <w:tcPr>
            <w:tcW w:w="1530" w:type="dxa"/>
            <w:tcMar/>
          </w:tcPr>
          <w:p w:rsidRPr="00931529" w:rsidR="00C978E4" w:rsidP="00952C62" w:rsidRDefault="00C978E4" w14:paraId="2DE403A5" wp14:textId="77777777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  <w:tcMar/>
          </w:tcPr>
          <w:p w:rsidRPr="00931529" w:rsidR="00C978E4" w:rsidP="00952C62" w:rsidRDefault="00C978E4" w14:paraId="62431CDC" wp14:textId="77777777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  <w:tcMar/>
          </w:tcPr>
          <w:p w:rsidRPr="00931529" w:rsidR="00C978E4" w:rsidP="0D751D44" w:rsidRDefault="000D3BFB" w14:paraId="70E3A06D" wp14:textId="5A5F0EAF">
            <w:pPr>
              <w:pStyle w:val="InfoParagraph1"/>
              <w:rPr>
                <w:color w:val="595959" w:themeColor="text1" w:themeTint="A6" w:themeShade="FF"/>
              </w:rPr>
            </w:pPr>
          </w:p>
        </w:tc>
      </w:tr>
      <w:tr xmlns:wp14="http://schemas.microsoft.com/office/word/2010/wordml" w:rsidRPr="00931529" w:rsidR="00C978E4" w:rsidTr="0D751D44" w14:paraId="19839B95" wp14:textId="77777777">
        <w:trPr>
          <w:trHeight w:val="500"/>
        </w:trPr>
        <w:tc>
          <w:tcPr>
            <w:tcW w:w="1530" w:type="dxa"/>
            <w:tcMar/>
          </w:tcPr>
          <w:p w:rsidR="00C978E4" w:rsidP="00952C62" w:rsidRDefault="00C978E4" w14:paraId="49E398E2" wp14:textId="77777777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  <w:tcMar/>
          </w:tcPr>
          <w:p w:rsidR="00C978E4" w:rsidP="00952C62" w:rsidRDefault="00C978E4" w14:paraId="16287F21" wp14:textId="77777777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  <w:tcMar/>
          </w:tcPr>
          <w:p w:rsidRPr="00931529" w:rsidR="00C978E4" w:rsidP="00952C62" w:rsidRDefault="000D3BFB" w14:paraId="39477398" wp14:textId="37AC7AFA">
            <w:pPr>
              <w:rPr>
                <w:sz w:val="18"/>
                <w:szCs w:val="18"/>
              </w:rPr>
            </w:pPr>
          </w:p>
        </w:tc>
      </w:tr>
      <w:tr xmlns:wp14="http://schemas.microsoft.com/office/word/2010/wordml" w:rsidRPr="00931529" w:rsidR="00C978E4" w:rsidTr="0D751D44" w14:paraId="5BE93A62" wp14:textId="77777777">
        <w:trPr>
          <w:trHeight w:val="500"/>
        </w:trPr>
        <w:tc>
          <w:tcPr>
            <w:tcW w:w="1530" w:type="dxa"/>
            <w:tcMar/>
          </w:tcPr>
          <w:p w:rsidRPr="00931529" w:rsidR="00C978E4" w:rsidP="00952C62" w:rsidRDefault="00C978E4" w14:paraId="384BA73E" wp14:textId="77777777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  <w:tcMar/>
          </w:tcPr>
          <w:p w:rsidRPr="00931529" w:rsidR="00C978E4" w:rsidP="00952C62" w:rsidRDefault="00C978E4" w14:paraId="34B3F2EB" wp14:textId="77777777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  <w:tcMar/>
          </w:tcPr>
          <w:p w:rsidRPr="00931529" w:rsidR="00C978E4" w:rsidP="00952C62" w:rsidRDefault="00C978E4" w14:paraId="7D34F5C7" wp14:textId="77777777">
            <w:pPr>
              <w:rPr>
                <w:sz w:val="18"/>
                <w:szCs w:val="18"/>
              </w:rPr>
            </w:pPr>
          </w:p>
        </w:tc>
      </w:tr>
    </w:tbl>
    <w:p xmlns:wp14="http://schemas.microsoft.com/office/word/2010/wordml" w:rsidR="0074151C" w:rsidP="000D3BFB" w:rsidRDefault="000D3BFB" w14:paraId="48BEF902" wp14:textId="77777777">
      <w:pPr>
        <w:pStyle w:val="Heading2"/>
        <w:rPr/>
      </w:pPr>
      <w:bookmarkStart w:name="_Toc463037924" w:id="17"/>
      <w:r w:rsidR="0D751D44">
        <w:rPr/>
        <w:t>Old bugs still open</w:t>
      </w:r>
      <w:bookmarkEnd w:id="17"/>
    </w:p>
    <w:tbl>
      <w:tblPr>
        <w:tblStyle w:val="TableGrid"/>
        <w:tblW w:w="9356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530"/>
        <w:gridCol w:w="6480"/>
        <w:gridCol w:w="1346"/>
      </w:tblGrid>
      <w:tr xmlns:wp14="http://schemas.microsoft.com/office/word/2010/wordml" w:rsidRPr="00931529" w:rsidR="00C978E4" w:rsidTr="0D751D44" w14:paraId="3D055335" wp14:textId="77777777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  <w:tcMar/>
          </w:tcPr>
          <w:p w:rsidRPr="00C978E4" w:rsidR="00C978E4" w:rsidP="000D3BFB" w:rsidRDefault="00C978E4" w14:paraId="5AB811C2" wp14:textId="77777777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Defect ID</w:t>
            </w:r>
          </w:p>
        </w:tc>
        <w:tc>
          <w:tcPr>
            <w:tcW w:w="6480" w:type="dxa"/>
            <w:shd w:val="clear" w:color="auto" w:fill="F2F2F2" w:themeFill="background1" w:themeFillShade="F2"/>
            <w:tcMar/>
          </w:tcPr>
          <w:p w:rsidRPr="00C978E4" w:rsidR="00C978E4" w:rsidP="000D3BFB" w:rsidRDefault="00C978E4" w14:paraId="333C83AC" wp14:textId="77777777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346" w:type="dxa"/>
            <w:shd w:val="clear" w:color="auto" w:fill="F2F2F2" w:themeFill="background1" w:themeFillShade="F2"/>
            <w:tcMar/>
          </w:tcPr>
          <w:p w:rsidRPr="00C978E4" w:rsidR="00C978E4" w:rsidP="00952C62" w:rsidRDefault="000D3BFB" w14:paraId="656AD2B7" wp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Severity</w:t>
            </w:r>
          </w:p>
        </w:tc>
      </w:tr>
      <w:tr xmlns:wp14="http://schemas.microsoft.com/office/word/2010/wordml" w:rsidRPr="00931529" w:rsidR="00C978E4" w:rsidTr="0D751D44" w14:paraId="0B4020A7" wp14:textId="77777777">
        <w:trPr>
          <w:trHeight w:val="500"/>
        </w:trPr>
        <w:tc>
          <w:tcPr>
            <w:tcW w:w="1530" w:type="dxa"/>
            <w:tcMar/>
          </w:tcPr>
          <w:p w:rsidR="0D751D44" w:rsidP="0D751D44" w:rsidRDefault="0D751D44" w14:paraId="031DCBA7" w14:textId="4DF4ED46">
            <w:pPr>
              <w:rPr>
                <w:sz w:val="18"/>
                <w:szCs w:val="18"/>
              </w:rPr>
            </w:pPr>
            <w:r w:rsidRPr="0D751D44" w:rsidR="0D751D44">
              <w:rPr>
                <w:sz w:val="18"/>
                <w:szCs w:val="18"/>
              </w:rPr>
              <w:t>1A</w:t>
            </w:r>
          </w:p>
        </w:tc>
        <w:tc>
          <w:tcPr>
            <w:tcW w:w="6480" w:type="dxa"/>
            <w:tcMar/>
          </w:tcPr>
          <w:p w:rsidR="0D751D44" w:rsidP="0D751D44" w:rsidRDefault="0D751D44" w14:paraId="67DC33E8" w14:textId="53D00838">
            <w:pPr>
              <w:pStyle w:val="Normal"/>
              <w:rPr>
                <w:rFonts w:ascii="Verdana" w:hAnsi="Verdana" w:eastAsia="Times New Roman" w:cs="Arial"/>
                <w:noProof w:val="0"/>
                <w:color w:val="5A5A5A"/>
                <w:sz w:val="24"/>
                <w:szCs w:val="24"/>
                <w:lang w:val="en-GB"/>
              </w:rPr>
            </w:pPr>
            <w:r w:rsidRPr="0D751D44" w:rsidR="0D751D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“Metraje” button not working.</w:t>
            </w:r>
          </w:p>
        </w:tc>
        <w:tc>
          <w:tcPr>
            <w:tcW w:w="1346" w:type="dxa"/>
            <w:tcMar/>
          </w:tcPr>
          <w:p w:rsidR="0D751D44" w:rsidP="0D751D44" w:rsidRDefault="0D751D44" w14:paraId="1C01D30C" w14:textId="1F3FE1DF">
            <w:pPr>
              <w:pStyle w:val="InfoParagraph1"/>
            </w:pPr>
            <w:r w:rsidR="0D751D44">
              <w:rPr/>
              <w:t>Normal</w:t>
            </w:r>
          </w:p>
        </w:tc>
      </w:tr>
      <w:tr xmlns:wp14="http://schemas.microsoft.com/office/word/2010/wordml" w:rsidRPr="00931529" w:rsidR="00C978E4" w:rsidTr="0D751D44" w14:paraId="2A1F701D" wp14:textId="77777777">
        <w:trPr>
          <w:trHeight w:val="500"/>
        </w:trPr>
        <w:tc>
          <w:tcPr>
            <w:tcW w:w="1530" w:type="dxa"/>
            <w:tcMar/>
          </w:tcPr>
          <w:p w:rsidR="0D751D44" w:rsidP="0D751D44" w:rsidRDefault="0D751D44" w14:paraId="407FF6A6" w14:textId="2A13595C">
            <w:pPr>
              <w:rPr>
                <w:sz w:val="18"/>
                <w:szCs w:val="18"/>
              </w:rPr>
            </w:pPr>
            <w:r w:rsidRPr="0D751D44" w:rsidR="0D751D44">
              <w:rPr>
                <w:sz w:val="18"/>
                <w:szCs w:val="18"/>
              </w:rPr>
              <w:t>2A</w:t>
            </w:r>
          </w:p>
        </w:tc>
        <w:tc>
          <w:tcPr>
            <w:tcW w:w="6480" w:type="dxa"/>
            <w:tcMar/>
          </w:tcPr>
          <w:p w:rsidR="0D751D44" w:rsidP="0D751D44" w:rsidRDefault="0D751D44" w14:paraId="0574B168" w14:textId="12990D2C">
            <w:pPr>
              <w:pStyle w:val="Normal"/>
              <w:rPr>
                <w:rFonts w:ascii="Verdana" w:hAnsi="Verdana" w:eastAsia="Times New Roman" w:cs="Arial"/>
                <w:noProof w:val="0"/>
                <w:color w:val="5A5A5A"/>
                <w:sz w:val="24"/>
                <w:szCs w:val="24"/>
                <w:lang w:val="en-GB"/>
              </w:rPr>
            </w:pPr>
            <w:r w:rsidRPr="0D751D44" w:rsidR="0D751D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“YouTube” hyperlink button not working properly.</w:t>
            </w:r>
          </w:p>
        </w:tc>
        <w:tc>
          <w:tcPr>
            <w:tcW w:w="1346" w:type="dxa"/>
            <w:tcMar/>
          </w:tcPr>
          <w:p w:rsidR="0D751D44" w:rsidP="0D751D44" w:rsidRDefault="0D751D44" w14:paraId="43A8F767" w14:textId="6BF7D9A0">
            <w:pPr>
              <w:rPr>
                <w:sz w:val="18"/>
                <w:szCs w:val="18"/>
              </w:rPr>
            </w:pPr>
            <w:r w:rsidRPr="0D751D44" w:rsidR="0D751D44">
              <w:rPr>
                <w:sz w:val="18"/>
                <w:szCs w:val="18"/>
              </w:rPr>
              <w:t>Normal</w:t>
            </w:r>
          </w:p>
        </w:tc>
      </w:tr>
      <w:tr xmlns:wp14="http://schemas.microsoft.com/office/word/2010/wordml" w:rsidRPr="00931529" w:rsidR="00C978E4" w:rsidTr="0D751D44" w14:paraId="5220BBB2" wp14:textId="77777777">
        <w:trPr>
          <w:trHeight w:val="500"/>
        </w:trPr>
        <w:tc>
          <w:tcPr>
            <w:tcW w:w="1530" w:type="dxa"/>
            <w:tcMar/>
          </w:tcPr>
          <w:p w:rsidR="0D751D44" w:rsidP="0D751D44" w:rsidRDefault="0D751D44" w14:paraId="08624278" w14:textId="57B184B7">
            <w:pPr>
              <w:rPr>
                <w:sz w:val="18"/>
                <w:szCs w:val="18"/>
              </w:rPr>
            </w:pPr>
            <w:r w:rsidRPr="0D751D44" w:rsidR="0D751D44">
              <w:rPr>
                <w:sz w:val="18"/>
                <w:szCs w:val="18"/>
              </w:rPr>
              <w:t>3A</w:t>
            </w:r>
          </w:p>
        </w:tc>
        <w:tc>
          <w:tcPr>
            <w:tcW w:w="6480" w:type="dxa"/>
            <w:tcMar/>
          </w:tcPr>
          <w:p w:rsidR="0D751D44" w:rsidP="0D751D44" w:rsidRDefault="0D751D44" w14:paraId="2888CAB9" w14:textId="4B79EB64">
            <w:pPr>
              <w:pStyle w:val="Normal"/>
              <w:rPr>
                <w:rFonts w:ascii="Verdana" w:hAnsi="Verdana" w:eastAsia="Times New Roman" w:cs="Arial"/>
                <w:noProof w:val="0"/>
                <w:color w:val="5A5A5A"/>
                <w:sz w:val="24"/>
                <w:szCs w:val="24"/>
                <w:lang w:val="en-GB"/>
              </w:rPr>
            </w:pPr>
            <w:r w:rsidRPr="0D751D44" w:rsidR="0D751D4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Image not loaded properly.</w:t>
            </w:r>
          </w:p>
        </w:tc>
        <w:tc>
          <w:tcPr>
            <w:tcW w:w="1346" w:type="dxa"/>
            <w:tcMar/>
          </w:tcPr>
          <w:p w:rsidR="0D751D44" w:rsidP="0D751D44" w:rsidRDefault="0D751D44" w14:paraId="659529D4" w14:textId="69A7540B">
            <w:pPr>
              <w:rPr>
                <w:sz w:val="18"/>
                <w:szCs w:val="18"/>
              </w:rPr>
            </w:pPr>
            <w:r w:rsidRPr="0D751D44" w:rsidR="0D751D44">
              <w:rPr>
                <w:sz w:val="18"/>
                <w:szCs w:val="18"/>
              </w:rPr>
              <w:t>Normal</w:t>
            </w:r>
          </w:p>
        </w:tc>
      </w:tr>
    </w:tbl>
    <w:p xmlns:wp14="http://schemas.microsoft.com/office/word/2010/wordml" w:rsidR="00DB326B" w:rsidP="00DB326B" w:rsidRDefault="00DB326B" w14:paraId="2FC17F8B" wp14:textId="77777777">
      <w:pPr>
        <w:pStyle w:val="Heading1"/>
      </w:pPr>
    </w:p>
    <w:p xmlns:wp14="http://schemas.microsoft.com/office/word/2010/wordml" w:rsidR="00DB326B" w:rsidRDefault="00DB326B" w14:paraId="0A4F7224" wp14:textId="77777777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  <w:r>
        <w:br w:type="page"/>
      </w:r>
    </w:p>
    <w:p xmlns:wp14="http://schemas.microsoft.com/office/word/2010/wordml" w:rsidRPr="00574004" w:rsidR="008B2F01" w:rsidP="00DB326B" w:rsidRDefault="00574004" w14:paraId="3CB7D8A9" wp14:textId="77777777">
      <w:pPr>
        <w:pStyle w:val="Heading1"/>
        <w:rPr>
          <w:color w:val="0095D6"/>
        </w:rPr>
      </w:pPr>
      <w:bookmarkStart w:name="_Toc463037925" w:id="18"/>
      <w:r w:rsidR="0D751D44">
        <w:rPr/>
        <w:t>Conclusions</w:t>
      </w:r>
      <w:bookmarkEnd w:id="18"/>
    </w:p>
    <w:p w:rsidR="0D751D44" w:rsidP="0D751D44" w:rsidRDefault="0D751D44" w14:paraId="08D1E178" w14:textId="0042C32E">
      <w:pPr>
        <w:pStyle w:val="Normal"/>
        <w:rPr>
          <w:rFonts w:ascii="Verdana" w:hAnsi="Verdana" w:eastAsia="Times New Roman" w:cs="Arial"/>
          <w:color w:val="5A5A5A"/>
          <w:sz w:val="24"/>
          <w:szCs w:val="24"/>
        </w:rPr>
      </w:pPr>
    </w:p>
    <w:p w:rsidR="0D751D44" w:rsidP="0D751D44" w:rsidRDefault="0D751D44" w14:paraId="617B3C13" w14:textId="611DAC19">
      <w:pPr>
        <w:pStyle w:val="Body"/>
        <w:rPr>
          <w:rFonts w:ascii="Verdana" w:hAnsi="Verdana" w:eastAsia="Times New Roman" w:cs="Arial"/>
          <w:color w:val="5A5A5A"/>
          <w:sz w:val="18"/>
          <w:szCs w:val="18"/>
        </w:rPr>
      </w:pPr>
      <w:r w:rsidRPr="0D751D44" w:rsidR="0D751D44">
        <w:rPr>
          <w:rFonts w:ascii="Verdana" w:hAnsi="Verdana" w:eastAsia="Times New Roman" w:cs="Arial"/>
          <w:color w:val="5A5A5A"/>
          <w:sz w:val="18"/>
          <w:szCs w:val="18"/>
        </w:rPr>
        <w:t xml:space="preserve">After performing functional and exploratory testing for the application </w:t>
      </w:r>
      <w:bookmarkStart w:name="_Int_I6SMtaki" w:id="1153005972"/>
      <w:r w:rsidRPr="0D751D44" w:rsidR="0D751D44">
        <w:rPr>
          <w:rFonts w:ascii="Verdana" w:hAnsi="Verdana" w:eastAsia="Times New Roman" w:cs="Arial"/>
          <w:color w:val="5A5A5A"/>
          <w:sz w:val="18"/>
          <w:szCs w:val="18"/>
        </w:rPr>
        <w:t>pernador.</w:t>
      </w:r>
      <w:proofErr w:type="spellStart"/>
      <w:r w:rsidRPr="0D751D44" w:rsidR="0D751D44">
        <w:rPr>
          <w:rFonts w:ascii="Verdana" w:hAnsi="Verdana" w:eastAsia="Times New Roman" w:cs="Arial"/>
          <w:color w:val="5A5A5A"/>
          <w:sz w:val="18"/>
          <w:szCs w:val="18"/>
        </w:rPr>
        <w:t>ro</w:t>
      </w:r>
      <w:proofErr w:type="spellEnd"/>
      <w:r w:rsidRPr="0D751D44" w:rsidR="0D751D44">
        <w:rPr>
          <w:rFonts w:ascii="Verdana" w:hAnsi="Verdana" w:eastAsia="Times New Roman" w:cs="Arial"/>
          <w:color w:val="5A5A5A"/>
          <w:sz w:val="18"/>
          <w:szCs w:val="18"/>
        </w:rPr>
        <w:t xml:space="preserve"> ,</w:t>
      </w:r>
      <w:bookmarkEnd w:id="1153005972"/>
      <w:r w:rsidRPr="0D751D44" w:rsidR="0D751D44">
        <w:rPr>
          <w:rFonts w:ascii="Verdana" w:hAnsi="Verdana" w:eastAsia="Times New Roman" w:cs="Arial"/>
          <w:color w:val="5A5A5A"/>
          <w:sz w:val="18"/>
          <w:szCs w:val="18"/>
        </w:rPr>
        <w:t xml:space="preserve"> I have discovered that the application needs a bit of fixes. While the problems are not </w:t>
      </w:r>
      <w:r w:rsidRPr="0D751D44" w:rsidR="0D751D44">
        <w:rPr>
          <w:rFonts w:ascii="Verdana" w:hAnsi="Verdana" w:eastAsia="Times New Roman" w:cs="Arial"/>
          <w:color w:val="5A5A5A"/>
          <w:sz w:val="18"/>
          <w:szCs w:val="18"/>
        </w:rPr>
        <w:t>major, they</w:t>
      </w:r>
      <w:r w:rsidRPr="0D751D44" w:rsidR="0D751D44">
        <w:rPr>
          <w:rFonts w:ascii="Verdana" w:hAnsi="Verdana" w:eastAsia="Times New Roman" w:cs="Arial"/>
          <w:color w:val="5A5A5A"/>
          <w:sz w:val="18"/>
          <w:szCs w:val="18"/>
        </w:rPr>
        <w:t xml:space="preserve"> still affect the user’s experience and should be solved as soon as possible.</w:t>
      </w:r>
      <w:bookmarkEnd w:id="3"/>
      <w:bookmarkEnd w:id="4"/>
    </w:p>
    <w:sectPr w:rsidRPr="00DB326B" w:rsidR="001F50C2" w:rsidSect="00AB0562">
      <w:headerReference w:type="default" r:id="rId11"/>
      <w:headerReference w:type="first" r:id="rId12"/>
      <w:footerReference w:type="first" r:id="rId13"/>
      <w:type w:val="evenPage"/>
      <w:pgSz w:w="11909" w:h="16834" w:orient="portrait" w:code="9"/>
      <w:pgMar w:top="2104" w:right="1140" w:bottom="992" w:left="1412" w:header="851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1028F" w:rsidRDefault="00E1028F" w14:paraId="50F40DEB" wp14:textId="77777777">
      <w:r>
        <w:separator/>
      </w:r>
    </w:p>
  </w:endnote>
  <w:endnote w:type="continuationSeparator" w:id="0">
    <w:p xmlns:wp14="http://schemas.microsoft.com/office/word/2010/wordml" w:rsidR="00E1028F" w:rsidRDefault="00E1028F" w14:paraId="77A52294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F2DD2" w:rsidP="000F2DD2" w:rsidRDefault="000F2DD2" w14:paraId="2903CBC8" wp14:textId="77777777">
    <w:pPr>
      <w:pStyle w:val="Footer"/>
      <w:framePr w:wrap="notBeside" w:hAnchor="page" w:x="1095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E6127">
      <w:rPr>
        <w:noProof/>
      </w:rPr>
      <w:t>2</w:t>
    </w:r>
    <w:r>
      <w:rPr>
        <w:noProof/>
      </w:rPr>
      <w:fldChar w:fldCharType="end"/>
    </w:r>
  </w:p>
  <w:p xmlns:wp14="http://schemas.microsoft.com/office/word/2010/wordml" w:rsidR="005630B2" w:rsidP="001E6127" w:rsidRDefault="005630B2" w14:paraId="5AE48A43" wp14:textId="77777777">
    <w:pPr>
      <w:framePr w:wrap="around" w:hAnchor="page" w:vAnchor="text" w:x="1504" w:y="16784"/>
      <w:tabs>
        <w:tab w:val="center" w:pos="609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1028F" w:rsidRDefault="00E1028F" w14:paraId="007DCDA8" wp14:textId="77777777">
      <w:r>
        <w:separator/>
      </w:r>
    </w:p>
  </w:footnote>
  <w:footnote w:type="continuationSeparator" w:id="0">
    <w:p xmlns:wp14="http://schemas.microsoft.com/office/word/2010/wordml" w:rsidR="00E1028F" w:rsidRDefault="00E1028F" w14:paraId="450EA2D7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:rsidR="005E36C1" w:rsidRDefault="005E36C1" w14:paraId="4C4B114C" wp14:textId="77777777">
    <w:pPr>
      <w:pStyle w:val="Header"/>
    </w:pPr>
    <w:r>
      <w:rPr>
        <w:rFonts w:cs="Times New Roman"/>
        <w:noProof/>
        <w:color w:val="00B050"/>
        <w:sz w:val="18"/>
        <w:szCs w:val="22"/>
        <w:lang w:val="en-US"/>
      </w:rPr>
      <w:drawing>
        <wp:anchor xmlns:wp14="http://schemas.microsoft.com/office/word/2010/wordprocessingDrawing" distT="0" distB="0" distL="114300" distR="114300" simplePos="0" relativeHeight="251666432" behindDoc="0" locked="0" layoutInCell="1" allowOverlap="1" wp14:anchorId="4D1D30F6" wp14:editId="73EC3EBB">
          <wp:simplePos x="0" y="0"/>
          <wp:positionH relativeFrom="column">
            <wp:posOffset>-137160</wp:posOffset>
          </wp:positionH>
          <wp:positionV relativeFrom="paragraph">
            <wp:posOffset>-266700</wp:posOffset>
          </wp:positionV>
          <wp:extent cx="1905000" cy="828675"/>
          <wp:effectExtent l="0" t="0" r="0" b="952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SI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:rsidR="005630B2" w:rsidP="000E7CBF" w:rsidRDefault="000F2DD2" w14:paraId="58F358A1" wp14:textId="77777777">
    <w:pPr>
      <w:pStyle w:val="Header"/>
    </w:pPr>
    <w:r>
      <w:t>[Confidential]</w:t>
    </w:r>
    <w:r w:rsidR="005630B2">
      <w:rPr>
        <w:noProof/>
        <w:lang w:val="en-US"/>
      </w:rPr>
      <w:drawing>
        <wp:anchor xmlns:wp14="http://schemas.microsoft.com/office/word/2010/wordprocessingDrawing" distT="0" distB="0" distL="114300" distR="114300" simplePos="0" relativeHeight="251664384" behindDoc="0" locked="0" layoutInCell="1" allowOverlap="1" wp14:anchorId="26B70835" wp14:editId="56C2A455">
          <wp:simplePos x="0" y="0"/>
          <wp:positionH relativeFrom="margin">
            <wp:posOffset>44450</wp:posOffset>
          </wp:positionH>
          <wp:positionV relativeFrom="margin">
            <wp:posOffset>-769620</wp:posOffset>
          </wp:positionV>
          <wp:extent cx="1133475" cy="31178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ques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117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30B2">
      <w:t xml:space="preserve"> </w:t>
    </w:r>
  </w:p>
</w:hdr>
</file>

<file path=word/intelligence2.xml><?xml version="1.0" encoding="utf-8"?>
<int2:intelligence xmlns:int2="http://schemas.microsoft.com/office/intelligence/2020/intelligence">
  <int2:observations>
    <int2:bookmark int2:bookmarkName="_Int_I6SMtaki" int2:invalidationBookmarkName="" int2:hashCode="y8Xl1u7uGP2+Pe" int2:id="gMMTqqah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3D71"/>
    <w:multiLevelType w:val="hybridMultilevel"/>
    <w:tmpl w:val="9FD43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C24E72"/>
    <w:multiLevelType w:val="hybridMultilevel"/>
    <w:tmpl w:val="7C2874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9575AD"/>
    <w:multiLevelType w:val="hybridMultilevel"/>
    <w:tmpl w:val="20166010"/>
    <w:lvl w:ilvl="0" w:tplc="FFFFFFFF">
      <w:start w:val="1"/>
      <w:numFmt w:val="bullet"/>
      <w:pStyle w:val="3Bullet"/>
      <w:lvlText w:val="o"/>
      <w:lvlJc w:val="left"/>
      <w:pPr>
        <w:tabs>
          <w:tab w:val="num" w:pos="2574"/>
        </w:tabs>
        <w:ind w:left="1863" w:hanging="216"/>
      </w:pPr>
      <w:rPr>
        <w:rFonts w:hint="default" w:ascii="Courier New" w:hAnsi="Courier New"/>
      </w:rPr>
    </w:lvl>
    <w:lvl w:ilvl="1" w:tplc="7EC6F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D1496F"/>
    <w:multiLevelType w:val="hybridMultilevel"/>
    <w:tmpl w:val="EE38A3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29752A4"/>
    <w:multiLevelType w:val="hybridMultilevel"/>
    <w:tmpl w:val="6B82CF3A"/>
    <w:lvl w:ilvl="0" w:tplc="364461A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48971D6"/>
    <w:multiLevelType w:val="hybridMultilevel"/>
    <w:tmpl w:val="F03CDD4E"/>
    <w:lvl w:ilvl="0" w:tplc="C1D0C194">
      <w:start w:val="4"/>
      <w:numFmt w:val="bullet"/>
      <w:lvlText w:val="-"/>
      <w:lvlJc w:val="left"/>
      <w:pPr>
        <w:ind w:left="720" w:hanging="360"/>
      </w:pPr>
      <w:rPr>
        <w:rFonts w:hint="default" w:ascii="Verdana" w:hAnsi="Verdana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6C821AE"/>
    <w:multiLevelType w:val="multilevel"/>
    <w:tmpl w:val="3C3AE1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5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D2705AF"/>
    <w:multiLevelType w:val="hybridMultilevel"/>
    <w:tmpl w:val="2DA205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F8F71BF"/>
    <w:multiLevelType w:val="hybridMultilevel"/>
    <w:tmpl w:val="DCC86CA6"/>
    <w:lvl w:ilvl="0" w:tplc="D3E6DC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73940"/>
    <w:multiLevelType w:val="hybridMultilevel"/>
    <w:tmpl w:val="2A9E4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34B3F"/>
    <w:multiLevelType w:val="hybridMultilevel"/>
    <w:tmpl w:val="D5D4ABF2"/>
    <w:lvl w:ilvl="0" w:tplc="04090003">
      <w:start w:val="1"/>
      <w:numFmt w:val="bullet"/>
      <w:lvlText w:val="o"/>
      <w:lvlJc w:val="left"/>
      <w:pPr>
        <w:ind w:left="1211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abstractNum w:abstractNumId="11" w15:restartNumberingAfterBreak="0">
    <w:nsid w:val="21991492"/>
    <w:multiLevelType w:val="multilevel"/>
    <w:tmpl w:val="C9C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21AC7229"/>
    <w:multiLevelType w:val="hybridMultilevel"/>
    <w:tmpl w:val="D04216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35F2093"/>
    <w:multiLevelType w:val="hybridMultilevel"/>
    <w:tmpl w:val="73562F56"/>
    <w:lvl w:ilvl="0" w:tplc="04090003">
      <w:start w:val="1"/>
      <w:numFmt w:val="bullet"/>
      <w:lvlText w:val="o"/>
      <w:lvlJc w:val="left"/>
      <w:pPr>
        <w:ind w:left="1211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abstractNum w:abstractNumId="14" w15:restartNumberingAfterBreak="0">
    <w:nsid w:val="26ED79AA"/>
    <w:multiLevelType w:val="hybridMultilevel"/>
    <w:tmpl w:val="71AAF8F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99F7788"/>
    <w:multiLevelType w:val="hybridMultilevel"/>
    <w:tmpl w:val="C91253F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30AA2E41"/>
    <w:multiLevelType w:val="hybridMultilevel"/>
    <w:tmpl w:val="542690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53B68E3"/>
    <w:multiLevelType w:val="hybridMultilevel"/>
    <w:tmpl w:val="50681EAA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8" w15:restartNumberingAfterBreak="0">
    <w:nsid w:val="395E15EC"/>
    <w:multiLevelType w:val="hybridMultilevel"/>
    <w:tmpl w:val="48126090"/>
    <w:lvl w:ilvl="0" w:tplc="9878C30C">
      <w:numFmt w:val="bullet"/>
      <w:lvlText w:val="•"/>
      <w:lvlJc w:val="left"/>
      <w:pPr>
        <w:ind w:left="1212" w:hanging="852"/>
      </w:pPr>
      <w:rPr>
        <w:rFonts w:hint="default" w:ascii="Verdana" w:hAnsi="Verdana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B0154E7"/>
    <w:multiLevelType w:val="hybridMultilevel"/>
    <w:tmpl w:val="CB203E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8239C7"/>
    <w:multiLevelType w:val="hybridMultilevel"/>
    <w:tmpl w:val="AA74BCE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45F57B56"/>
    <w:multiLevelType w:val="hybridMultilevel"/>
    <w:tmpl w:val="DF903D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6184EF1"/>
    <w:multiLevelType w:val="multilevel"/>
    <w:tmpl w:val="EE92E82C"/>
    <w:numStyleLink w:val="BulletListLevel2"/>
  </w:abstractNum>
  <w:abstractNum w:abstractNumId="23" w15:restartNumberingAfterBreak="0">
    <w:nsid w:val="4C5820A1"/>
    <w:multiLevelType w:val="hybridMultilevel"/>
    <w:tmpl w:val="0B647D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B45A64"/>
    <w:multiLevelType w:val="multilevel"/>
    <w:tmpl w:val="EE92E82C"/>
    <w:styleLink w:val="BulletListLevel2"/>
    <w:lvl w:ilvl="0">
      <w:start w:val="1"/>
      <w:numFmt w:val="bullet"/>
      <w:pStyle w:val="PargraphLevelBulletListIdent2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5" w15:restartNumberingAfterBreak="0">
    <w:nsid w:val="519B6080"/>
    <w:multiLevelType w:val="hybridMultilevel"/>
    <w:tmpl w:val="988A6A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58A554B"/>
    <w:multiLevelType w:val="hybridMultilevel"/>
    <w:tmpl w:val="E45637B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56EF4483"/>
    <w:multiLevelType w:val="hybridMultilevel"/>
    <w:tmpl w:val="3202D2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8034654"/>
    <w:multiLevelType w:val="multilevel"/>
    <w:tmpl w:val="891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5ED90372"/>
    <w:multiLevelType w:val="hybridMultilevel"/>
    <w:tmpl w:val="9800D548"/>
    <w:lvl w:ilvl="0" w:tplc="F94204A2">
      <w:start w:val="1"/>
      <w:numFmt w:val="bullet"/>
      <w:pStyle w:val="1Bullet"/>
      <w:lvlText w:val="•"/>
      <w:lvlJc w:val="left"/>
      <w:pPr>
        <w:tabs>
          <w:tab w:val="num" w:pos="360"/>
        </w:tabs>
        <w:ind w:left="360" w:hanging="360"/>
      </w:pPr>
      <w:rPr>
        <w:rFonts w:hint="default" w:hAnsi="Arial"/>
        <w:color w:val="auto"/>
      </w:rPr>
    </w:lvl>
    <w:lvl w:ilvl="1" w:tplc="307C6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C6AA1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A301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9E4B3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B2282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530E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ED8E26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2E1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066799C"/>
    <w:multiLevelType w:val="multilevel"/>
    <w:tmpl w:val="BC9E6DE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0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3157A59"/>
    <w:multiLevelType w:val="hybridMultilevel"/>
    <w:tmpl w:val="1B4ED8A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2" w15:restartNumberingAfterBreak="0">
    <w:nsid w:val="65182535"/>
    <w:multiLevelType w:val="hybridMultilevel"/>
    <w:tmpl w:val="3A08A49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 w15:restartNumberingAfterBreak="0">
    <w:nsid w:val="664F40EE"/>
    <w:multiLevelType w:val="hybridMultilevel"/>
    <w:tmpl w:val="4798DE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E53289F"/>
    <w:multiLevelType w:val="hybridMultilevel"/>
    <w:tmpl w:val="447CC5E8"/>
    <w:lvl w:ilvl="0" w:tplc="F184DF7E">
      <w:start w:val="1"/>
      <w:numFmt w:val="bullet"/>
      <w:pStyle w:val="Instructions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F0E2908"/>
    <w:multiLevelType w:val="hybridMultilevel"/>
    <w:tmpl w:val="36DE3998"/>
    <w:lvl w:ilvl="0" w:tplc="9878C30C">
      <w:numFmt w:val="bullet"/>
      <w:lvlText w:val="•"/>
      <w:lvlJc w:val="left"/>
      <w:pPr>
        <w:ind w:left="1212" w:hanging="852"/>
      </w:pPr>
      <w:rPr>
        <w:rFonts w:hint="default" w:ascii="Verdana" w:hAnsi="Verdana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F1F4677"/>
    <w:multiLevelType w:val="hybridMultilevel"/>
    <w:tmpl w:val="0F18495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7" w15:restartNumberingAfterBreak="0">
    <w:nsid w:val="703442E7"/>
    <w:multiLevelType w:val="hybridMultilevel"/>
    <w:tmpl w:val="13FC1604"/>
    <w:lvl w:ilvl="0" w:tplc="FE665DD2">
      <w:start w:val="1"/>
      <w:numFmt w:val="bullet"/>
      <w:pStyle w:val="ListParagraph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1496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216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936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56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76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96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816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536" w:hanging="360"/>
      </w:pPr>
      <w:rPr>
        <w:rFonts w:hint="default" w:ascii="Wingdings" w:hAnsi="Wingdings"/>
      </w:rPr>
    </w:lvl>
  </w:abstractNum>
  <w:abstractNum w:abstractNumId="38" w15:restartNumberingAfterBreak="0">
    <w:nsid w:val="71E22851"/>
    <w:multiLevelType w:val="multilevel"/>
    <w:tmpl w:val="0B7ACA5E"/>
    <w:styleLink w:val="Outlin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4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2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5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4"/>
      </w:rPr>
    </w:lvl>
    <w:lvl w:ilvl="6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2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</w:abstractNum>
  <w:abstractNum w:abstractNumId="39" w15:restartNumberingAfterBreak="0">
    <w:nsid w:val="74677048"/>
    <w:multiLevelType w:val="hybridMultilevel"/>
    <w:tmpl w:val="CC2AF2B8"/>
    <w:lvl w:ilvl="0" w:tplc="57E417CC">
      <w:start w:val="2"/>
      <w:numFmt w:val="bullet"/>
      <w:pStyle w:val="2Bullet"/>
      <w:lvlText w:val="-"/>
      <w:lvlJc w:val="left"/>
      <w:pPr>
        <w:tabs>
          <w:tab w:val="num" w:pos="2355"/>
        </w:tabs>
        <w:ind w:left="2355" w:hanging="360"/>
      </w:pPr>
      <w:rPr>
        <w:rFonts w:hint="default" w:ascii="Times New Roman" w:hAnsi="Times New Roman" w:cs="Times New Roman"/>
        <w:color w:val="auto"/>
      </w:rPr>
    </w:lvl>
    <w:lvl w:ilvl="1" w:tplc="5E28B3B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hint="default" w:ascii="Courier New" w:hAnsi="Courier New" w:cs="Courier New"/>
      </w:rPr>
    </w:lvl>
    <w:lvl w:ilvl="2" w:tplc="BDB08AF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hint="default" w:ascii="Wingdings" w:hAnsi="Wingdings"/>
      </w:rPr>
    </w:lvl>
    <w:lvl w:ilvl="3" w:tplc="B64CEF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hint="default" w:ascii="Symbol" w:hAnsi="Symbol"/>
      </w:rPr>
    </w:lvl>
    <w:lvl w:ilvl="4" w:tplc="C4905A8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hint="default" w:ascii="Courier New" w:hAnsi="Courier New" w:cs="Courier New"/>
      </w:rPr>
    </w:lvl>
    <w:lvl w:ilvl="5" w:tplc="7BFA843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hint="default" w:ascii="Wingdings" w:hAnsi="Wingdings"/>
      </w:rPr>
    </w:lvl>
    <w:lvl w:ilvl="6" w:tplc="8CD446D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hint="default" w:ascii="Symbol" w:hAnsi="Symbol"/>
      </w:rPr>
    </w:lvl>
    <w:lvl w:ilvl="7" w:tplc="8FCC062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hint="default" w:ascii="Courier New" w:hAnsi="Courier New" w:cs="Courier New"/>
      </w:rPr>
    </w:lvl>
    <w:lvl w:ilvl="8" w:tplc="4E4624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hint="default" w:ascii="Wingdings" w:hAnsi="Wingdings"/>
      </w:rPr>
    </w:lvl>
  </w:abstractNum>
  <w:abstractNum w:abstractNumId="40" w15:restartNumberingAfterBreak="0">
    <w:nsid w:val="76BA06C1"/>
    <w:multiLevelType w:val="multilevel"/>
    <w:tmpl w:val="3C481518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7A079A7"/>
    <w:multiLevelType w:val="hybridMultilevel"/>
    <w:tmpl w:val="AFA49B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E3C1031"/>
    <w:multiLevelType w:val="hybridMultilevel"/>
    <w:tmpl w:val="F9C6B55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30"/>
  </w:num>
  <w:num w:numId="2">
    <w:abstractNumId w:val="20"/>
  </w:num>
  <w:num w:numId="3">
    <w:abstractNumId w:val="42"/>
  </w:num>
  <w:num w:numId="4">
    <w:abstractNumId w:val="16"/>
  </w:num>
  <w:num w:numId="5">
    <w:abstractNumId w:val="29"/>
  </w:num>
  <w:num w:numId="6">
    <w:abstractNumId w:val="39"/>
  </w:num>
  <w:num w:numId="7">
    <w:abstractNumId w:val="2"/>
  </w:num>
  <w:num w:numId="8">
    <w:abstractNumId w:val="24"/>
  </w:num>
  <w:num w:numId="9">
    <w:abstractNumId w:val="6"/>
  </w:num>
  <w:num w:numId="10">
    <w:abstractNumId w:val="40"/>
  </w:num>
  <w:num w:numId="11">
    <w:abstractNumId w:val="38"/>
  </w:num>
  <w:num w:numId="12">
    <w:abstractNumId w:val="22"/>
  </w:num>
  <w:num w:numId="13">
    <w:abstractNumId w:val="30"/>
  </w:num>
  <w:num w:numId="14">
    <w:abstractNumId w:val="11"/>
  </w:num>
  <w:num w:numId="15">
    <w:abstractNumId w:val="36"/>
  </w:num>
  <w:num w:numId="16">
    <w:abstractNumId w:val="32"/>
  </w:num>
  <w:num w:numId="17">
    <w:abstractNumId w:val="34"/>
  </w:num>
  <w:num w:numId="18">
    <w:abstractNumId w:val="0"/>
  </w:num>
  <w:num w:numId="19">
    <w:abstractNumId w:val="14"/>
  </w:num>
  <w:num w:numId="20">
    <w:abstractNumId w:val="15"/>
  </w:num>
  <w:num w:numId="21">
    <w:abstractNumId w:val="10"/>
  </w:num>
  <w:num w:numId="22">
    <w:abstractNumId w:val="27"/>
  </w:num>
  <w:num w:numId="23">
    <w:abstractNumId w:val="31"/>
  </w:num>
  <w:num w:numId="24">
    <w:abstractNumId w:val="9"/>
  </w:num>
  <w:num w:numId="25">
    <w:abstractNumId w:val="3"/>
  </w:num>
  <w:num w:numId="26">
    <w:abstractNumId w:val="26"/>
  </w:num>
  <w:num w:numId="27">
    <w:abstractNumId w:val="8"/>
  </w:num>
  <w:num w:numId="28">
    <w:abstractNumId w:val="4"/>
  </w:num>
  <w:num w:numId="29">
    <w:abstractNumId w:val="28"/>
  </w:num>
  <w:num w:numId="30">
    <w:abstractNumId w:val="37"/>
  </w:num>
  <w:num w:numId="31">
    <w:abstractNumId w:val="19"/>
  </w:num>
  <w:num w:numId="32">
    <w:abstractNumId w:val="12"/>
  </w:num>
  <w:num w:numId="33">
    <w:abstractNumId w:val="33"/>
  </w:num>
  <w:num w:numId="34">
    <w:abstractNumId w:val="21"/>
  </w:num>
  <w:num w:numId="35">
    <w:abstractNumId w:val="7"/>
  </w:num>
  <w:num w:numId="36">
    <w:abstractNumId w:val="13"/>
  </w:num>
  <w:num w:numId="37">
    <w:abstractNumId w:val="17"/>
  </w:num>
  <w:num w:numId="38">
    <w:abstractNumId w:val="23"/>
  </w:num>
  <w:num w:numId="39">
    <w:abstractNumId w:val="1"/>
  </w:num>
  <w:num w:numId="40">
    <w:abstractNumId w:val="25"/>
  </w:num>
  <w:num w:numId="41">
    <w:abstractNumId w:val="41"/>
  </w:num>
  <w:num w:numId="42">
    <w:abstractNumId w:val="35"/>
  </w:num>
  <w:num w:numId="43">
    <w:abstractNumId w:val="18"/>
  </w:num>
  <w:num w:numId="44">
    <w:abstractNumId w:val="30"/>
  </w:num>
  <w:num w:numId="45">
    <w:abstractNumId w:val="30"/>
  </w:num>
  <w:num w:numId="46">
    <w:abstractNumId w:val="5"/>
  </w:num>
  <w:numIdMacAtCleanup w:val="1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removePersonalInformation/>
  <w:removeDateAndTime/>
  <w:hideSpellingErrors/>
  <w:hideGrammaticalErrors/>
  <w:attachedTemplate r:id="rId1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trackRevisions w:val="false"/>
  <w:defaultTabStop w:val="851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3D"/>
    <w:rsid w:val="000071C9"/>
    <w:rsid w:val="00010C75"/>
    <w:rsid w:val="00014061"/>
    <w:rsid w:val="00023E3E"/>
    <w:rsid w:val="000240D9"/>
    <w:rsid w:val="00032286"/>
    <w:rsid w:val="00042C76"/>
    <w:rsid w:val="000435C2"/>
    <w:rsid w:val="00045F46"/>
    <w:rsid w:val="00052611"/>
    <w:rsid w:val="00064BA9"/>
    <w:rsid w:val="00065528"/>
    <w:rsid w:val="00074C98"/>
    <w:rsid w:val="000760E3"/>
    <w:rsid w:val="000779E4"/>
    <w:rsid w:val="000823AC"/>
    <w:rsid w:val="00083FB5"/>
    <w:rsid w:val="00087B9E"/>
    <w:rsid w:val="00093FED"/>
    <w:rsid w:val="00095D8B"/>
    <w:rsid w:val="00096655"/>
    <w:rsid w:val="000A127C"/>
    <w:rsid w:val="000A22B0"/>
    <w:rsid w:val="000C2848"/>
    <w:rsid w:val="000C47B0"/>
    <w:rsid w:val="000D3BFB"/>
    <w:rsid w:val="000D6213"/>
    <w:rsid w:val="000E2874"/>
    <w:rsid w:val="000E396A"/>
    <w:rsid w:val="000E71CA"/>
    <w:rsid w:val="000E7CBF"/>
    <w:rsid w:val="000F2DD2"/>
    <w:rsid w:val="000F3234"/>
    <w:rsid w:val="000F697A"/>
    <w:rsid w:val="00100089"/>
    <w:rsid w:val="0010060A"/>
    <w:rsid w:val="00107A72"/>
    <w:rsid w:val="00112E29"/>
    <w:rsid w:val="00114749"/>
    <w:rsid w:val="00125125"/>
    <w:rsid w:val="00125E94"/>
    <w:rsid w:val="001315BD"/>
    <w:rsid w:val="001321AC"/>
    <w:rsid w:val="00133947"/>
    <w:rsid w:val="00135FF2"/>
    <w:rsid w:val="001375A9"/>
    <w:rsid w:val="001462E0"/>
    <w:rsid w:val="0015473D"/>
    <w:rsid w:val="00154EC2"/>
    <w:rsid w:val="001612CE"/>
    <w:rsid w:val="001616D3"/>
    <w:rsid w:val="001638CA"/>
    <w:rsid w:val="00164F3E"/>
    <w:rsid w:val="001665A3"/>
    <w:rsid w:val="00170EFD"/>
    <w:rsid w:val="0017301E"/>
    <w:rsid w:val="00176BC9"/>
    <w:rsid w:val="00177E35"/>
    <w:rsid w:val="001807CB"/>
    <w:rsid w:val="001875AB"/>
    <w:rsid w:val="001929F8"/>
    <w:rsid w:val="00196F45"/>
    <w:rsid w:val="001A2347"/>
    <w:rsid w:val="001A3096"/>
    <w:rsid w:val="001A5262"/>
    <w:rsid w:val="001B15DA"/>
    <w:rsid w:val="001C3F82"/>
    <w:rsid w:val="001C57B1"/>
    <w:rsid w:val="001C72A3"/>
    <w:rsid w:val="001D050C"/>
    <w:rsid w:val="001D0FA3"/>
    <w:rsid w:val="001D11D1"/>
    <w:rsid w:val="001D1812"/>
    <w:rsid w:val="001D50DD"/>
    <w:rsid w:val="001D6ABA"/>
    <w:rsid w:val="001E1C1E"/>
    <w:rsid w:val="001E4477"/>
    <w:rsid w:val="001E6127"/>
    <w:rsid w:val="001F3ED6"/>
    <w:rsid w:val="001F4BD9"/>
    <w:rsid w:val="001F50C2"/>
    <w:rsid w:val="001F7356"/>
    <w:rsid w:val="00203408"/>
    <w:rsid w:val="00207F32"/>
    <w:rsid w:val="00211E5A"/>
    <w:rsid w:val="0022221B"/>
    <w:rsid w:val="00245573"/>
    <w:rsid w:val="00247EE4"/>
    <w:rsid w:val="0026207A"/>
    <w:rsid w:val="00263250"/>
    <w:rsid w:val="00267101"/>
    <w:rsid w:val="00274E01"/>
    <w:rsid w:val="00275B92"/>
    <w:rsid w:val="00281AAC"/>
    <w:rsid w:val="002841F8"/>
    <w:rsid w:val="002A1129"/>
    <w:rsid w:val="002A6953"/>
    <w:rsid w:val="002C461D"/>
    <w:rsid w:val="002C6762"/>
    <w:rsid w:val="002C72C8"/>
    <w:rsid w:val="002D417F"/>
    <w:rsid w:val="002D5025"/>
    <w:rsid w:val="002E0C75"/>
    <w:rsid w:val="002E7494"/>
    <w:rsid w:val="002F32E6"/>
    <w:rsid w:val="003011CD"/>
    <w:rsid w:val="00307A83"/>
    <w:rsid w:val="003117C9"/>
    <w:rsid w:val="00312DEC"/>
    <w:rsid w:val="00312E02"/>
    <w:rsid w:val="00316713"/>
    <w:rsid w:val="00317D88"/>
    <w:rsid w:val="003224F0"/>
    <w:rsid w:val="003227A2"/>
    <w:rsid w:val="00323976"/>
    <w:rsid w:val="00325ACC"/>
    <w:rsid w:val="00326C4C"/>
    <w:rsid w:val="00334EB6"/>
    <w:rsid w:val="00340DD7"/>
    <w:rsid w:val="00342249"/>
    <w:rsid w:val="00345A52"/>
    <w:rsid w:val="003518AD"/>
    <w:rsid w:val="00352B34"/>
    <w:rsid w:val="0035702B"/>
    <w:rsid w:val="003579FC"/>
    <w:rsid w:val="00362B8C"/>
    <w:rsid w:val="003640E1"/>
    <w:rsid w:val="003662ED"/>
    <w:rsid w:val="0037239A"/>
    <w:rsid w:val="00373DAE"/>
    <w:rsid w:val="003836E8"/>
    <w:rsid w:val="0039063F"/>
    <w:rsid w:val="00394E31"/>
    <w:rsid w:val="003979B8"/>
    <w:rsid w:val="003A05E3"/>
    <w:rsid w:val="003C2FB1"/>
    <w:rsid w:val="003C3177"/>
    <w:rsid w:val="003C603B"/>
    <w:rsid w:val="003C742E"/>
    <w:rsid w:val="003D1CBD"/>
    <w:rsid w:val="003D1EF7"/>
    <w:rsid w:val="003D3779"/>
    <w:rsid w:val="003D7C84"/>
    <w:rsid w:val="003F088C"/>
    <w:rsid w:val="003F0C15"/>
    <w:rsid w:val="003F2B16"/>
    <w:rsid w:val="00400425"/>
    <w:rsid w:val="004017EB"/>
    <w:rsid w:val="0040694B"/>
    <w:rsid w:val="00406D95"/>
    <w:rsid w:val="004110DB"/>
    <w:rsid w:val="00412184"/>
    <w:rsid w:val="004125B7"/>
    <w:rsid w:val="00416CCA"/>
    <w:rsid w:val="004324BF"/>
    <w:rsid w:val="00433274"/>
    <w:rsid w:val="004366E5"/>
    <w:rsid w:val="00437F06"/>
    <w:rsid w:val="00442F5A"/>
    <w:rsid w:val="00446C63"/>
    <w:rsid w:val="00452D5B"/>
    <w:rsid w:val="00453026"/>
    <w:rsid w:val="004541EC"/>
    <w:rsid w:val="00455F10"/>
    <w:rsid w:val="00457F9A"/>
    <w:rsid w:val="00460F92"/>
    <w:rsid w:val="00463AF1"/>
    <w:rsid w:val="00474F60"/>
    <w:rsid w:val="00475C6A"/>
    <w:rsid w:val="00476102"/>
    <w:rsid w:val="00476F8F"/>
    <w:rsid w:val="00485321"/>
    <w:rsid w:val="00490DE1"/>
    <w:rsid w:val="00496CB7"/>
    <w:rsid w:val="004976F7"/>
    <w:rsid w:val="004A6FBB"/>
    <w:rsid w:val="004B2A9A"/>
    <w:rsid w:val="004B3007"/>
    <w:rsid w:val="004B6DFE"/>
    <w:rsid w:val="004C3C3B"/>
    <w:rsid w:val="004C4EC0"/>
    <w:rsid w:val="004D25D6"/>
    <w:rsid w:val="005134B4"/>
    <w:rsid w:val="005227BB"/>
    <w:rsid w:val="00524A7A"/>
    <w:rsid w:val="00535DAF"/>
    <w:rsid w:val="005508A7"/>
    <w:rsid w:val="00552EF1"/>
    <w:rsid w:val="005577FF"/>
    <w:rsid w:val="005630B2"/>
    <w:rsid w:val="005710AE"/>
    <w:rsid w:val="00571392"/>
    <w:rsid w:val="00571F0E"/>
    <w:rsid w:val="0057274E"/>
    <w:rsid w:val="00574004"/>
    <w:rsid w:val="00575461"/>
    <w:rsid w:val="00576445"/>
    <w:rsid w:val="00586610"/>
    <w:rsid w:val="00591378"/>
    <w:rsid w:val="005976BB"/>
    <w:rsid w:val="00597A8C"/>
    <w:rsid w:val="005C0419"/>
    <w:rsid w:val="005C2839"/>
    <w:rsid w:val="005C289C"/>
    <w:rsid w:val="005C4A39"/>
    <w:rsid w:val="005D3714"/>
    <w:rsid w:val="005D6B47"/>
    <w:rsid w:val="005D6BC3"/>
    <w:rsid w:val="005E2555"/>
    <w:rsid w:val="005E36C1"/>
    <w:rsid w:val="005E44A6"/>
    <w:rsid w:val="005F5021"/>
    <w:rsid w:val="005F5043"/>
    <w:rsid w:val="00604A88"/>
    <w:rsid w:val="00605140"/>
    <w:rsid w:val="00612515"/>
    <w:rsid w:val="00614A0D"/>
    <w:rsid w:val="0061655D"/>
    <w:rsid w:val="00617EB0"/>
    <w:rsid w:val="00620103"/>
    <w:rsid w:val="00620F80"/>
    <w:rsid w:val="006225C3"/>
    <w:rsid w:val="006254FB"/>
    <w:rsid w:val="00627C39"/>
    <w:rsid w:val="00646CE3"/>
    <w:rsid w:val="0065722C"/>
    <w:rsid w:val="006610E9"/>
    <w:rsid w:val="00661E60"/>
    <w:rsid w:val="00672681"/>
    <w:rsid w:val="00674B49"/>
    <w:rsid w:val="00680BCA"/>
    <w:rsid w:val="00682FFA"/>
    <w:rsid w:val="006908AB"/>
    <w:rsid w:val="006A7714"/>
    <w:rsid w:val="006B0D50"/>
    <w:rsid w:val="006C0BE9"/>
    <w:rsid w:val="006C0DE7"/>
    <w:rsid w:val="006C1D26"/>
    <w:rsid w:val="006C2501"/>
    <w:rsid w:val="006C59A9"/>
    <w:rsid w:val="006C74C1"/>
    <w:rsid w:val="006D6BAD"/>
    <w:rsid w:val="006D704F"/>
    <w:rsid w:val="006D747F"/>
    <w:rsid w:val="006F2EC7"/>
    <w:rsid w:val="006F7A69"/>
    <w:rsid w:val="007013DB"/>
    <w:rsid w:val="007045E1"/>
    <w:rsid w:val="00707F39"/>
    <w:rsid w:val="00710E0C"/>
    <w:rsid w:val="00713A60"/>
    <w:rsid w:val="00716717"/>
    <w:rsid w:val="007248A0"/>
    <w:rsid w:val="00735E6D"/>
    <w:rsid w:val="0074151C"/>
    <w:rsid w:val="00743E7B"/>
    <w:rsid w:val="00744A9D"/>
    <w:rsid w:val="00745AC3"/>
    <w:rsid w:val="0074627F"/>
    <w:rsid w:val="00757C2D"/>
    <w:rsid w:val="00762FEA"/>
    <w:rsid w:val="007657A8"/>
    <w:rsid w:val="00771BD8"/>
    <w:rsid w:val="00776AA7"/>
    <w:rsid w:val="0078319D"/>
    <w:rsid w:val="007833F1"/>
    <w:rsid w:val="00786C45"/>
    <w:rsid w:val="00790981"/>
    <w:rsid w:val="00791C7D"/>
    <w:rsid w:val="0079298D"/>
    <w:rsid w:val="007962CC"/>
    <w:rsid w:val="007A4936"/>
    <w:rsid w:val="007A727A"/>
    <w:rsid w:val="007B4849"/>
    <w:rsid w:val="007B7D0F"/>
    <w:rsid w:val="007C0B1E"/>
    <w:rsid w:val="007C688E"/>
    <w:rsid w:val="007D2A85"/>
    <w:rsid w:val="007E3ED2"/>
    <w:rsid w:val="007E4617"/>
    <w:rsid w:val="007E599F"/>
    <w:rsid w:val="007E60ED"/>
    <w:rsid w:val="007E66D5"/>
    <w:rsid w:val="007E79AE"/>
    <w:rsid w:val="007F3738"/>
    <w:rsid w:val="007F5E71"/>
    <w:rsid w:val="007F6358"/>
    <w:rsid w:val="0081190C"/>
    <w:rsid w:val="00815582"/>
    <w:rsid w:val="00815A82"/>
    <w:rsid w:val="00816493"/>
    <w:rsid w:val="00822D78"/>
    <w:rsid w:val="00826906"/>
    <w:rsid w:val="00827B25"/>
    <w:rsid w:val="00831066"/>
    <w:rsid w:val="00831B7B"/>
    <w:rsid w:val="0084014B"/>
    <w:rsid w:val="008460CF"/>
    <w:rsid w:val="0085291A"/>
    <w:rsid w:val="00854C81"/>
    <w:rsid w:val="008603A7"/>
    <w:rsid w:val="0086045F"/>
    <w:rsid w:val="00874FC6"/>
    <w:rsid w:val="00875752"/>
    <w:rsid w:val="00882E0B"/>
    <w:rsid w:val="008A2EAA"/>
    <w:rsid w:val="008B09CB"/>
    <w:rsid w:val="008B2F01"/>
    <w:rsid w:val="008B4F75"/>
    <w:rsid w:val="008B7D00"/>
    <w:rsid w:val="008D0B73"/>
    <w:rsid w:val="008D11FB"/>
    <w:rsid w:val="008D21BC"/>
    <w:rsid w:val="008D2418"/>
    <w:rsid w:val="008F0BDA"/>
    <w:rsid w:val="00901B2A"/>
    <w:rsid w:val="00901E75"/>
    <w:rsid w:val="00903B73"/>
    <w:rsid w:val="00923318"/>
    <w:rsid w:val="00931529"/>
    <w:rsid w:val="00935FD8"/>
    <w:rsid w:val="00936002"/>
    <w:rsid w:val="00937BE7"/>
    <w:rsid w:val="0094442F"/>
    <w:rsid w:val="0094499B"/>
    <w:rsid w:val="009553D1"/>
    <w:rsid w:val="00971A42"/>
    <w:rsid w:val="009758E8"/>
    <w:rsid w:val="009771FD"/>
    <w:rsid w:val="0097744D"/>
    <w:rsid w:val="0098620F"/>
    <w:rsid w:val="00990424"/>
    <w:rsid w:val="00992B78"/>
    <w:rsid w:val="009A4C68"/>
    <w:rsid w:val="009B071C"/>
    <w:rsid w:val="009B4849"/>
    <w:rsid w:val="009B4EE9"/>
    <w:rsid w:val="009D24B7"/>
    <w:rsid w:val="009F00A6"/>
    <w:rsid w:val="00A0153E"/>
    <w:rsid w:val="00A056C1"/>
    <w:rsid w:val="00A06F67"/>
    <w:rsid w:val="00A1023D"/>
    <w:rsid w:val="00A115DD"/>
    <w:rsid w:val="00A144D6"/>
    <w:rsid w:val="00A14D4F"/>
    <w:rsid w:val="00A20D89"/>
    <w:rsid w:val="00A2190C"/>
    <w:rsid w:val="00A37791"/>
    <w:rsid w:val="00A40077"/>
    <w:rsid w:val="00A501FD"/>
    <w:rsid w:val="00A56C9F"/>
    <w:rsid w:val="00A665EA"/>
    <w:rsid w:val="00A7059D"/>
    <w:rsid w:val="00A97AE9"/>
    <w:rsid w:val="00AA100F"/>
    <w:rsid w:val="00AA2D61"/>
    <w:rsid w:val="00AA4C17"/>
    <w:rsid w:val="00AA521B"/>
    <w:rsid w:val="00AA6F1B"/>
    <w:rsid w:val="00AB0562"/>
    <w:rsid w:val="00AB16D6"/>
    <w:rsid w:val="00AB1BB0"/>
    <w:rsid w:val="00AB760B"/>
    <w:rsid w:val="00AB7D91"/>
    <w:rsid w:val="00AC1A42"/>
    <w:rsid w:val="00AC3BAE"/>
    <w:rsid w:val="00AD1CAE"/>
    <w:rsid w:val="00AD3EFD"/>
    <w:rsid w:val="00AD4357"/>
    <w:rsid w:val="00AD504A"/>
    <w:rsid w:val="00AE2F3B"/>
    <w:rsid w:val="00B0543D"/>
    <w:rsid w:val="00B06C50"/>
    <w:rsid w:val="00B3087D"/>
    <w:rsid w:val="00B341C0"/>
    <w:rsid w:val="00B3623E"/>
    <w:rsid w:val="00B37AA3"/>
    <w:rsid w:val="00B42E79"/>
    <w:rsid w:val="00B478A3"/>
    <w:rsid w:val="00B47D56"/>
    <w:rsid w:val="00B54480"/>
    <w:rsid w:val="00B55A0E"/>
    <w:rsid w:val="00B57433"/>
    <w:rsid w:val="00B6270E"/>
    <w:rsid w:val="00B64023"/>
    <w:rsid w:val="00B64104"/>
    <w:rsid w:val="00B73964"/>
    <w:rsid w:val="00B74A96"/>
    <w:rsid w:val="00B82743"/>
    <w:rsid w:val="00B90E9C"/>
    <w:rsid w:val="00B93F7A"/>
    <w:rsid w:val="00B9527D"/>
    <w:rsid w:val="00BA35D6"/>
    <w:rsid w:val="00BB22E4"/>
    <w:rsid w:val="00BB3183"/>
    <w:rsid w:val="00BB5D5B"/>
    <w:rsid w:val="00BB621F"/>
    <w:rsid w:val="00BC14FF"/>
    <w:rsid w:val="00BC7EA2"/>
    <w:rsid w:val="00BD6E9C"/>
    <w:rsid w:val="00BE10E6"/>
    <w:rsid w:val="00BF15C3"/>
    <w:rsid w:val="00C01176"/>
    <w:rsid w:val="00C01A64"/>
    <w:rsid w:val="00C324BA"/>
    <w:rsid w:val="00C33697"/>
    <w:rsid w:val="00C3555E"/>
    <w:rsid w:val="00C376F1"/>
    <w:rsid w:val="00C47452"/>
    <w:rsid w:val="00C5571A"/>
    <w:rsid w:val="00C56618"/>
    <w:rsid w:val="00C60195"/>
    <w:rsid w:val="00C601E1"/>
    <w:rsid w:val="00C639CD"/>
    <w:rsid w:val="00C65629"/>
    <w:rsid w:val="00C66D57"/>
    <w:rsid w:val="00C7017D"/>
    <w:rsid w:val="00C71D02"/>
    <w:rsid w:val="00C82863"/>
    <w:rsid w:val="00C83D72"/>
    <w:rsid w:val="00C83FB0"/>
    <w:rsid w:val="00C84B18"/>
    <w:rsid w:val="00C91383"/>
    <w:rsid w:val="00C92C1E"/>
    <w:rsid w:val="00C94FD3"/>
    <w:rsid w:val="00C978E4"/>
    <w:rsid w:val="00CA492A"/>
    <w:rsid w:val="00CA6BA3"/>
    <w:rsid w:val="00CB3873"/>
    <w:rsid w:val="00CB65C1"/>
    <w:rsid w:val="00CB7F59"/>
    <w:rsid w:val="00CE0A0D"/>
    <w:rsid w:val="00CE2460"/>
    <w:rsid w:val="00CE5CA5"/>
    <w:rsid w:val="00CF1EA3"/>
    <w:rsid w:val="00CF5076"/>
    <w:rsid w:val="00D033B6"/>
    <w:rsid w:val="00D2043B"/>
    <w:rsid w:val="00D23139"/>
    <w:rsid w:val="00D23E07"/>
    <w:rsid w:val="00D2473F"/>
    <w:rsid w:val="00D24F8E"/>
    <w:rsid w:val="00D30FA3"/>
    <w:rsid w:val="00D33EAE"/>
    <w:rsid w:val="00D3458F"/>
    <w:rsid w:val="00D36600"/>
    <w:rsid w:val="00D41570"/>
    <w:rsid w:val="00D51067"/>
    <w:rsid w:val="00D5132D"/>
    <w:rsid w:val="00D60AF0"/>
    <w:rsid w:val="00D62EA0"/>
    <w:rsid w:val="00D747EB"/>
    <w:rsid w:val="00D754B7"/>
    <w:rsid w:val="00D77D5B"/>
    <w:rsid w:val="00D77E05"/>
    <w:rsid w:val="00D823E4"/>
    <w:rsid w:val="00D8246B"/>
    <w:rsid w:val="00D84FF9"/>
    <w:rsid w:val="00D97FC5"/>
    <w:rsid w:val="00DA17C8"/>
    <w:rsid w:val="00DA39E7"/>
    <w:rsid w:val="00DA6C81"/>
    <w:rsid w:val="00DB326B"/>
    <w:rsid w:val="00DB72AB"/>
    <w:rsid w:val="00DC133D"/>
    <w:rsid w:val="00DD6570"/>
    <w:rsid w:val="00DE62B6"/>
    <w:rsid w:val="00DE6C6C"/>
    <w:rsid w:val="00DE7CBE"/>
    <w:rsid w:val="00DF4453"/>
    <w:rsid w:val="00E1028F"/>
    <w:rsid w:val="00E114C5"/>
    <w:rsid w:val="00E2571F"/>
    <w:rsid w:val="00E3024F"/>
    <w:rsid w:val="00E31406"/>
    <w:rsid w:val="00E356C6"/>
    <w:rsid w:val="00E36F9F"/>
    <w:rsid w:val="00E4167F"/>
    <w:rsid w:val="00E44F22"/>
    <w:rsid w:val="00E464F9"/>
    <w:rsid w:val="00E50A38"/>
    <w:rsid w:val="00E50FF2"/>
    <w:rsid w:val="00E5436C"/>
    <w:rsid w:val="00E56E41"/>
    <w:rsid w:val="00E6012D"/>
    <w:rsid w:val="00E61AEE"/>
    <w:rsid w:val="00E63D01"/>
    <w:rsid w:val="00E65CF4"/>
    <w:rsid w:val="00E71EC5"/>
    <w:rsid w:val="00E773E0"/>
    <w:rsid w:val="00E8121B"/>
    <w:rsid w:val="00E845BF"/>
    <w:rsid w:val="00E857DE"/>
    <w:rsid w:val="00E922E6"/>
    <w:rsid w:val="00E92624"/>
    <w:rsid w:val="00E9268D"/>
    <w:rsid w:val="00E96424"/>
    <w:rsid w:val="00EA3CC6"/>
    <w:rsid w:val="00EB078F"/>
    <w:rsid w:val="00EB4EF5"/>
    <w:rsid w:val="00EB6F4F"/>
    <w:rsid w:val="00EC53FE"/>
    <w:rsid w:val="00ED4F43"/>
    <w:rsid w:val="00ED6CB9"/>
    <w:rsid w:val="00ED79AD"/>
    <w:rsid w:val="00EE63C4"/>
    <w:rsid w:val="00EF1B22"/>
    <w:rsid w:val="00EF793E"/>
    <w:rsid w:val="00F14713"/>
    <w:rsid w:val="00F17AB4"/>
    <w:rsid w:val="00F26A38"/>
    <w:rsid w:val="00F27F85"/>
    <w:rsid w:val="00F34707"/>
    <w:rsid w:val="00F40CCE"/>
    <w:rsid w:val="00F40CE9"/>
    <w:rsid w:val="00F42072"/>
    <w:rsid w:val="00F460EC"/>
    <w:rsid w:val="00F5584B"/>
    <w:rsid w:val="00F56223"/>
    <w:rsid w:val="00F60A60"/>
    <w:rsid w:val="00F63433"/>
    <w:rsid w:val="00F65B5C"/>
    <w:rsid w:val="00F67A1E"/>
    <w:rsid w:val="00F70328"/>
    <w:rsid w:val="00F778C7"/>
    <w:rsid w:val="00F85B21"/>
    <w:rsid w:val="00F920BF"/>
    <w:rsid w:val="00F93B10"/>
    <w:rsid w:val="00F94C69"/>
    <w:rsid w:val="00F9521E"/>
    <w:rsid w:val="00FA1FFB"/>
    <w:rsid w:val="00FA4F69"/>
    <w:rsid w:val="00FA746D"/>
    <w:rsid w:val="00FC27BB"/>
    <w:rsid w:val="00FD204E"/>
    <w:rsid w:val="00FD3767"/>
    <w:rsid w:val="00FD6858"/>
    <w:rsid w:val="00FE6078"/>
    <w:rsid w:val="00FF0F24"/>
    <w:rsid w:val="00FF3500"/>
    <w:rsid w:val="00FF3D53"/>
    <w:rsid w:val="00FF4A31"/>
    <w:rsid w:val="00FF5CCD"/>
    <w:rsid w:val="00FF707F"/>
    <w:rsid w:val="0D75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46641"/>
  <w15:chartTrackingRefBased/>
  <w15:docId w15:val="{CC661F4E-BF4E-4D2F-B5EC-9DA4CA9312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uiPriority="99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DB326B"/>
    <w:pPr>
      <w:keepNext/>
      <w:spacing w:before="480" w:after="120" w:line="320" w:lineRule="atLeast"/>
      <w:outlineLvl w:val="0"/>
    </w:pPr>
    <w:rPr>
      <w:bCs/>
      <w:color w:val="7030A0"/>
      <w:kern w:val="28"/>
      <w:sz w:val="32"/>
      <w:szCs w:val="32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0D3BFB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Cs/>
      <w:sz w:val="28"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hAnchor="text" w:v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F94C69"/>
    <w:pPr>
      <w:tabs>
        <w:tab w:val="left" w:pos="1728"/>
        <w:tab w:val="left" w:pos="7118"/>
      </w:tabs>
      <w:spacing w:before="120" w:after="120"/>
    </w:pPr>
    <w:rPr>
      <w:bCs/>
      <w:color w:val="0095D6"/>
      <w:sz w:val="36"/>
      <w:szCs w:val="48"/>
      <w:lang w:val="fr-FR"/>
    </w:rPr>
  </w:style>
  <w:style w:type="paragraph" w:styleId="Titlesub" w:customStyle="1">
    <w:name w:val="Title sub"/>
    <w:basedOn w:val="Title"/>
    <w:rsid w:val="00F94C69"/>
    <w:pPr>
      <w:spacing w:before="480" w:after="2640"/>
    </w:pPr>
    <w:rPr>
      <w:szCs w:val="36"/>
    </w:rPr>
  </w:style>
  <w:style w:type="paragraph" w:styleId="Titlesub-sub" w:customStyle="1">
    <w:name w:val="Title sub-sub"/>
    <w:basedOn w:val="Titlesub"/>
    <w:link w:val="Titlesub-subChar"/>
    <w:autoRedefine/>
    <w:rsid w:val="00F94C69"/>
    <w:pPr>
      <w:spacing w:before="120" w:after="0"/>
    </w:pPr>
    <w:rPr>
      <w:b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styleId="2Bullet" w:customStyle="1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styleId="Heading1newslide" w:customStyle="1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styleId="3Bullet" w:customStyle="1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styleId="PictureTitle" w:customStyle="1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styleId="Normalbold" w:customStyle="1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styleId="Footnote" w:customStyle="1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styleId="Heading5Char" w:customStyle="1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styleId="1Bullet" w:customStyle="1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styleId="TableofContents" w:customStyle="1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styleId="Heading2Char" w:customStyle="1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styleId="Style1" w:customStyle="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de" w:customStyle="1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styleId="Author" w:customStyle="1">
    <w:name w:val="Author"/>
    <w:basedOn w:val="Titlesub-sub"/>
    <w:next w:val="Titlesub-sub"/>
    <w:autoRedefine/>
    <w:rsid w:val="00F94C69"/>
    <w:pPr>
      <w:spacing w:after="840"/>
    </w:pPr>
    <w:rPr>
      <w:b w:val="0"/>
      <w:sz w:val="28"/>
      <w:lang w:val="en-US"/>
    </w:rPr>
  </w:style>
  <w:style w:type="paragraph" w:styleId="Heading2nopagebreak" w:customStyle="1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styleId="FooterChar1" w:customStyle="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styleId="Footer-bordered" w:customStyle="1">
    <w:name w:val="Footer - bordered"/>
    <w:basedOn w:val="Footer"/>
    <w:rsid w:val="00F94C69"/>
    <w:pPr>
      <w:framePr w:wrap="notBeside"/>
      <w:pBdr>
        <w:top w:val="single" w:color="auto" w:sz="6" w:space="1"/>
      </w:pBdr>
    </w:pPr>
  </w:style>
  <w:style w:type="paragraph" w:styleId="Header-bordered" w:customStyle="1">
    <w:name w:val="Header - bordered"/>
    <w:basedOn w:val="Header"/>
    <w:rsid w:val="00F94C69"/>
    <w:pPr>
      <w:pBdr>
        <w:top w:val="single" w:color="auto" w:sz="6" w:space="1"/>
        <w:bottom w:val="single" w:color="auto" w:sz="6" w:space="1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styleId="InfoBlue" w:customStyle="1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styleId="MessageHeaderFirst" w:customStyle="1">
    <w:name w:val="Message Header First"/>
    <w:basedOn w:val="MessageHeader"/>
    <w:next w:val="MessageHeader"/>
    <w:rsid w:val="00F94C69"/>
  </w:style>
  <w:style w:type="paragraph" w:styleId="MessageHeaderLabel" w:customStyle="1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styleId="MessageHeaderLast" w:customStyle="1">
    <w:name w:val="Message Header Last"/>
    <w:basedOn w:val="MessageHeader"/>
    <w:next w:val="BodyText"/>
    <w:rsid w:val="00F94C69"/>
    <w:pPr>
      <w:pBdr>
        <w:top w:val="double" w:color="auto" w:sz="6" w:space="18"/>
        <w:bottom w:val="double" w:color="auto" w:sz="6" w:space="18"/>
        <w:between w:val="single" w:color="auto" w:sz="6" w:space="18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styleId="Style2" w:customStyle="1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styleId="InfoBlueChar" w:customStyle="1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hAnsi="Consolas" w:eastAsia="Calibri" w:cs="Times New Roman"/>
      <w:sz w:val="21"/>
      <w:szCs w:val="21"/>
      <w:lang w:val="en-US"/>
    </w:rPr>
  </w:style>
  <w:style w:type="character" w:styleId="PlainTextChar" w:customStyle="1">
    <w:name w:val="Plain Text Char"/>
    <w:basedOn w:val="DefaultParagraphFont"/>
    <w:link w:val="PlainText"/>
    <w:uiPriority w:val="99"/>
    <w:rsid w:val="00F94C69"/>
    <w:rPr>
      <w:rFonts w:ascii="Consolas" w:hAnsi="Consolas" w:eastAsia="Calibri"/>
      <w:color w:val="5A5A5A"/>
      <w:sz w:val="21"/>
      <w:szCs w:val="21"/>
    </w:rPr>
  </w:style>
  <w:style w:type="paragraph" w:styleId="Body" w:customStyle="1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styleId="BodyChar" w:customStyle="1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styleId="Titlesub-subChar" w:customStyle="1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hAnsiTheme="majorHAnsi" w:eastAsiaTheme="majorEastAsia" w:cstheme="majorBidi"/>
      <w:color w:val="365F91" w:themeColor="accent1" w:themeShade="BF"/>
      <w:kern w:val="0"/>
    </w:rPr>
  </w:style>
  <w:style w:type="numbering" w:styleId="OutlinedList" w:customStyle="1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</w:rPr>
      <w:tblPr/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il"/>
          <w:insideV w:val="nil"/>
          <w:tl2br w:val="single" w:color="auto" w:sz="4" w:space="0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BB5D5B"/>
    <w:pPr>
      <w:widowControl w:val="0"/>
      <w:numPr>
        <w:numId w:val="30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styleId="SubtitleChar" w:customStyle="1">
    <w:name w:val="Subtitle Char"/>
    <w:aliases w:val="Table heading Char"/>
    <w:basedOn w:val="DefaultParagraphFont"/>
    <w:link w:val="Subtitle"/>
    <w:rsid w:val="00F94C69"/>
    <w:rPr>
      <w:rFonts w:ascii="Verdana" w:hAnsi="Verdana" w:eastAsiaTheme="majorEastAsia" w:cstheme="majorBidi"/>
      <w:iCs/>
      <w:color w:val="FFFFFF" w:themeColor="background1"/>
      <w:spacing w:val="15"/>
      <w:sz w:val="18"/>
    </w:rPr>
  </w:style>
  <w:style w:type="character" w:styleId="FootnoteChar" w:customStyle="1">
    <w:name w:val="Footnote Char"/>
    <w:basedOn w:val="DefaultParagraphFont"/>
    <w:rsid w:val="00F94C69"/>
    <w:rPr>
      <w:sz w:val="20"/>
    </w:rPr>
  </w:style>
  <w:style w:type="numbering" w:styleId="BulletListLevel2" w:customStyle="1">
    <w:name w:val="Bullet List Level 2"/>
    <w:basedOn w:val="NoList"/>
    <w:rsid w:val="00F94C69"/>
    <w:pPr>
      <w:numPr>
        <w:numId w:val="8"/>
      </w:numPr>
    </w:pPr>
  </w:style>
  <w:style w:type="paragraph" w:styleId="ParagraphLevel1" w:customStyle="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styleId="ParagraphLevel2" w:customStyle="1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styleId="ParagraphLevel2Char" w:customStyle="1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styleId="PargraphLevelBulletListIdent2" w:customStyle="1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styleId="ListParagraphChar" w:customStyle="1">
    <w:name w:val="List Paragraph Char"/>
    <w:basedOn w:val="DefaultParagraphFont"/>
    <w:link w:val="ListParagraph"/>
    <w:uiPriority w:val="34"/>
    <w:rsid w:val="00BB5D5B"/>
    <w:rPr>
      <w:rFonts w:ascii="Verdana" w:hAnsi="Verdana"/>
      <w:color w:val="595959" w:themeColor="text1" w:themeTint="A6"/>
      <w:sz w:val="24"/>
      <w:szCs w:val="22"/>
    </w:rPr>
  </w:style>
  <w:style w:type="paragraph" w:styleId="InfoParagraph2" w:customStyle="1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styleId="InfoParagraph1" w:customStyle="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styleId="ParagraphLevel3" w:customStyle="1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styleId="ParagraphLevel4" w:customStyle="1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styleId="ParagraphLevel5" w:customStyle="1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styleId="Codeblock" w:customStyle="1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styleId="Heading1Char" w:customStyle="1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DB326B"/>
    <w:rPr>
      <w:rFonts w:ascii="Verdana" w:hAnsi="Verdana" w:cs="Arial"/>
      <w:bCs/>
      <w:color w:val="7030A0"/>
      <w:kern w:val="28"/>
      <w:sz w:val="32"/>
      <w:szCs w:val="32"/>
      <w:lang w:val="en-GB"/>
    </w:rPr>
  </w:style>
  <w:style w:type="character" w:styleId="HeaderChar" w:customStyle="1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styleId="Authordoc" w:customStyle="1">
    <w:name w:val="Author doc"/>
    <w:basedOn w:val="Normal"/>
    <w:next w:val="Normal"/>
    <w:qFormat/>
    <w:rsid w:val="00F94C69"/>
    <w:pPr>
      <w:spacing w:line="240" w:lineRule="auto"/>
    </w:pPr>
  </w:style>
  <w:style w:type="paragraph" w:styleId="Tableofcontents0" w:customStyle="1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styleId="BodyTextChar" w:customStyle="1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styleId="CommentTextChar" w:customStyle="1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styleId="Instructions" w:customStyle="1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styleId="iQuest-body" w:customStyle="1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styleId="iQuest-bodyChar" w:customStyle="1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8f80b3c7e3854593" /><Relationship Type="http://schemas.microsoft.com/office/2020/10/relationships/intelligence" Target="intelligence2.xml" Id="R09f6a9d7c022482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.lonean\Downloads\Test%20Report%20Template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7168b-397c-4b0c-9052-b3462b46afdf}"/>
      </w:docPartPr>
      <w:docPartBody>
        <w:p w14:paraId="57F629A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84B1BB711034B9D6DC0E992B0D6DD" ma:contentTypeVersion="17" ma:contentTypeDescription="Create a new document." ma:contentTypeScope="" ma:versionID="eee0ec501effe030592620a1c84e2d39">
  <xsd:schema xmlns:xsd="http://www.w3.org/2001/XMLSchema" xmlns:xs="http://www.w3.org/2001/XMLSchema" xmlns:p="http://schemas.microsoft.com/office/2006/metadata/properties" xmlns:ns3="http://schemas.microsoft.com/sharepoint/v4" targetNamespace="http://schemas.microsoft.com/office/2006/metadata/properties" ma:root="true" ma:fieldsID="f626b7d0d694d5716fa87396a54fed95" ns3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8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AD147-FFC3-46FC-82F6-5BBCB5D0B8C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77066DF4-64B0-4435-BAFE-A6B772DA9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2B3834-4307-411D-9D71-604E53E06E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E79DCE-12B0-4405-BD9C-A0785CC95AF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Test Report Template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 Report Template</dc:title>
  <dc:subject/>
  <dc:creator/>
  <keywords/>
  <dc:description/>
  <lastModifiedBy>Mario Jmekkk</lastModifiedBy>
  <revision>2</revision>
  <dcterms:created xsi:type="dcterms:W3CDTF">2016-09-30T18:53:00.0000000Z</dcterms:created>
  <dcterms:modified xsi:type="dcterms:W3CDTF">2022-09-05T10:35:36.5747009Z</dcterms:modified>
  <category>Testing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0x01010067584B1BB711034B9D6DC0E992B0D6DD</vt:lpwstr>
  </property>
</Properties>
</file>